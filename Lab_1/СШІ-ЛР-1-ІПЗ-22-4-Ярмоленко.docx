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2B33D" w14:textId="5D7F8B53" w:rsidR="002D731E" w:rsidRPr="00716A83" w:rsidRDefault="002D731E" w:rsidP="00275053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2D731E">
        <w:rPr>
          <w:rFonts w:ascii="Times New Roman" w:hAnsi="Times New Roman"/>
          <w:b/>
          <w:sz w:val="32"/>
          <w:szCs w:val="32"/>
        </w:rPr>
        <w:t xml:space="preserve">Лабораторна робота </w:t>
      </w:r>
      <w:r w:rsidR="00985C2E" w:rsidRPr="00985C2E">
        <w:rPr>
          <w:rFonts w:ascii="Times New Roman" w:hAnsi="Times New Roman"/>
          <w:b/>
          <w:sz w:val="32"/>
          <w:szCs w:val="32"/>
        </w:rPr>
        <w:t>№</w:t>
      </w:r>
      <w:r w:rsidR="00716A83">
        <w:rPr>
          <w:rFonts w:ascii="Times New Roman" w:hAnsi="Times New Roman"/>
          <w:b/>
          <w:sz w:val="32"/>
          <w:szCs w:val="32"/>
          <w:lang w:val="ru-RU"/>
        </w:rPr>
        <w:t>1</w:t>
      </w:r>
    </w:p>
    <w:p w14:paraId="04441982" w14:textId="0C961A4E" w:rsidR="00C6044D" w:rsidRDefault="00596ECE" w:rsidP="00985C2E">
      <w:pPr>
        <w:spacing w:after="0" w:line="240" w:lineRule="auto"/>
        <w:ind w:left="284"/>
        <w:jc w:val="center"/>
        <w:rPr>
          <w:rFonts w:ascii="Times New Roman" w:hAnsi="Times New Roman"/>
          <w:b/>
          <w:sz w:val="36"/>
          <w:szCs w:val="36"/>
        </w:rPr>
      </w:pPr>
      <w:r w:rsidRPr="00596ECE">
        <w:rPr>
          <w:rFonts w:ascii="Times New Roman" w:hAnsi="Times New Roman"/>
          <w:b/>
          <w:sz w:val="36"/>
          <w:szCs w:val="36"/>
        </w:rPr>
        <w:t>Нейронна реалізація логічних функцій AND, OR, XOR</w:t>
      </w:r>
    </w:p>
    <w:p w14:paraId="757BC939" w14:textId="77777777" w:rsidR="00596ECE" w:rsidRDefault="00596ECE" w:rsidP="00985C2E">
      <w:pPr>
        <w:spacing w:after="0" w:line="240" w:lineRule="auto"/>
        <w:ind w:left="284"/>
        <w:jc w:val="center"/>
        <w:rPr>
          <w:rFonts w:ascii="Times New Roman" w:hAnsi="Times New Roman"/>
          <w:b/>
          <w:sz w:val="36"/>
          <w:szCs w:val="36"/>
        </w:rPr>
      </w:pPr>
    </w:p>
    <w:p w14:paraId="17275824" w14:textId="3ACB61A6" w:rsidR="00C81A11" w:rsidRPr="00C6044D" w:rsidRDefault="00C740A0" w:rsidP="00C6044D">
      <w:pPr>
        <w:ind w:firstLine="284"/>
        <w:rPr>
          <w:rFonts w:ascii="Times New Roman" w:hAnsi="Times New Roman"/>
          <w:bCs/>
          <w:sz w:val="32"/>
          <w:szCs w:val="32"/>
          <w:lang w:val="ru-RU"/>
        </w:rPr>
      </w:pPr>
      <w:r w:rsidRPr="00C740A0">
        <w:rPr>
          <w:rFonts w:ascii="Times New Roman" w:hAnsi="Times New Roman"/>
          <w:bCs/>
          <w:i/>
          <w:iCs/>
          <w:sz w:val="32"/>
          <w:szCs w:val="32"/>
        </w:rPr>
        <w:t>Мета:</w:t>
      </w:r>
      <w:r>
        <w:rPr>
          <w:rFonts w:ascii="Times New Roman" w:hAnsi="Times New Roman"/>
          <w:bCs/>
          <w:sz w:val="32"/>
          <w:szCs w:val="32"/>
        </w:rPr>
        <w:t xml:space="preserve"> </w:t>
      </w:r>
      <w:r w:rsidR="00596ECE" w:rsidRPr="00596ECE">
        <w:rPr>
          <w:rFonts w:ascii="Times New Roman" w:hAnsi="Times New Roman"/>
          <w:bCs/>
          <w:sz w:val="32"/>
          <w:szCs w:val="32"/>
          <w:lang w:val="ru-RU"/>
        </w:rPr>
        <w:t>Дослідити математичну модель нейрона</w:t>
      </w:r>
      <w:r w:rsidR="00716A83">
        <w:rPr>
          <w:rFonts w:ascii="Times New Roman" w:hAnsi="Times New Roman"/>
          <w:bCs/>
          <w:sz w:val="32"/>
          <w:szCs w:val="32"/>
          <w:lang w:val="ru-RU"/>
        </w:rPr>
        <w:t>.</w:t>
      </w:r>
    </w:p>
    <w:p w14:paraId="461EAA00" w14:textId="77B6C41F" w:rsidR="008F070A" w:rsidRDefault="007377C7" w:rsidP="00C81A11">
      <w:pPr>
        <w:spacing w:after="0" w:line="360" w:lineRule="auto"/>
        <w:ind w:left="284"/>
        <w:jc w:val="center"/>
        <w:rPr>
          <w:rFonts w:ascii="Times New Roman" w:hAnsi="Times New Roman"/>
          <w:b/>
          <w:sz w:val="36"/>
          <w:szCs w:val="36"/>
        </w:rPr>
      </w:pPr>
      <w:bookmarkStart w:id="0" w:name="_GoBack"/>
      <w:bookmarkEnd w:id="0"/>
      <w:r w:rsidRPr="0017604C">
        <w:rPr>
          <w:rFonts w:ascii="Times New Roman" w:hAnsi="Times New Roman"/>
          <w:b/>
          <w:sz w:val="36"/>
          <w:szCs w:val="36"/>
        </w:rPr>
        <w:t>Хід роботи</w:t>
      </w:r>
    </w:p>
    <w:p w14:paraId="07071575" w14:textId="77777777" w:rsidR="00AD6EFB" w:rsidRDefault="00AD6EFB" w:rsidP="00AD6EFB">
      <w:pPr>
        <w:pStyle w:val="Default"/>
      </w:pPr>
    </w:p>
    <w:p w14:paraId="398EDEC9" w14:textId="35CEE945" w:rsidR="00AD6EFB" w:rsidRPr="00AD6EFB" w:rsidRDefault="00AD6EFB" w:rsidP="00AD6EFB">
      <w:pPr>
        <w:spacing w:after="0" w:line="360" w:lineRule="auto"/>
        <w:ind w:left="284"/>
        <w:rPr>
          <w:rFonts w:ascii="Times New Roman" w:hAnsi="Times New Roman"/>
          <w:bCs/>
          <w:sz w:val="28"/>
          <w:szCs w:val="28"/>
        </w:rPr>
      </w:pPr>
      <w:r w:rsidRPr="00AD6EFB">
        <w:rPr>
          <w:rFonts w:ascii="Times New Roman" w:hAnsi="Times New Roman"/>
        </w:rPr>
        <w:t xml:space="preserve"> </w:t>
      </w:r>
      <w:r w:rsidRPr="00AD6EFB">
        <w:rPr>
          <w:rFonts w:ascii="Times New Roman" w:hAnsi="Times New Roman"/>
          <w:sz w:val="28"/>
          <w:szCs w:val="28"/>
        </w:rPr>
        <w:t>Репозиторій GITHUB: https://github.com/AnatoliiYarmolenko/SMI_1S4C</w:t>
      </w:r>
    </w:p>
    <w:p w14:paraId="478D89D1" w14:textId="65C0D76C" w:rsidR="00596ECE" w:rsidRPr="00596ECE" w:rsidRDefault="00596ECE" w:rsidP="00596ECE">
      <w:pPr>
        <w:spacing w:after="0" w:line="36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596ECE">
        <w:rPr>
          <w:rFonts w:ascii="Times New Roman" w:hAnsi="Times New Roman"/>
          <w:b/>
          <w:sz w:val="28"/>
          <w:szCs w:val="28"/>
        </w:rPr>
        <w:t>Завдання:</w:t>
      </w:r>
    </w:p>
    <w:p w14:paraId="6B85FAB9" w14:textId="609F8733" w:rsidR="00596ECE" w:rsidRDefault="00596ECE" w:rsidP="00596ECE">
      <w:pPr>
        <w:spacing w:after="0" w:line="360" w:lineRule="auto"/>
        <w:ind w:firstLine="284"/>
        <w:rPr>
          <w:rFonts w:ascii="Times New Roman" w:hAnsi="Times New Roman"/>
          <w:bCs/>
          <w:sz w:val="28"/>
          <w:szCs w:val="28"/>
        </w:rPr>
      </w:pPr>
      <w:r w:rsidRPr="00596ECE">
        <w:rPr>
          <w:rFonts w:ascii="Times New Roman" w:hAnsi="Times New Roman"/>
          <w:bCs/>
          <w:sz w:val="28"/>
          <w:szCs w:val="28"/>
        </w:rPr>
        <w:t>Реалізувати обчислювальний алгоритм для функції xor(x1, x2) через функції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96ECE">
        <w:rPr>
          <w:rFonts w:ascii="Times New Roman" w:hAnsi="Times New Roman"/>
          <w:bCs/>
          <w:sz w:val="28"/>
          <w:szCs w:val="28"/>
        </w:rPr>
        <w:t>or(x1, x2) і and(x1, x2) в програмному середовищі (Python).</w:t>
      </w:r>
    </w:p>
    <w:p w14:paraId="113E26F5" w14:textId="5789175E" w:rsidR="00AD22E4" w:rsidRPr="00AD22E4" w:rsidRDefault="00596ECE" w:rsidP="00AD22E4">
      <w:pPr>
        <w:spacing w:after="0" w:line="360" w:lineRule="auto"/>
        <w:ind w:firstLine="284"/>
        <w:rPr>
          <w:rFonts w:ascii="Times New Roman" w:hAnsi="Times New Roman"/>
          <w:bCs/>
          <w:sz w:val="28"/>
          <w:szCs w:val="28"/>
        </w:rPr>
      </w:pPr>
      <w:r w:rsidRPr="00596ECE">
        <w:rPr>
          <w:rFonts w:ascii="Times New Roman" w:hAnsi="Times New Roman"/>
          <w:bCs/>
          <w:sz w:val="28"/>
          <w:szCs w:val="28"/>
        </w:rPr>
        <w:t>Зобразити двохслойний персептрон для функції xor(x1, x2) та скласти відповідне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96ECE">
        <w:rPr>
          <w:rFonts w:ascii="Times New Roman" w:hAnsi="Times New Roman"/>
          <w:bCs/>
          <w:sz w:val="28"/>
          <w:szCs w:val="28"/>
        </w:rPr>
        <w:t>рівняння розділяючої прямої, використовуючи теоретичний матеріал даної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96ECE">
        <w:rPr>
          <w:rFonts w:ascii="Times New Roman" w:hAnsi="Times New Roman"/>
          <w:bCs/>
          <w:sz w:val="28"/>
          <w:szCs w:val="28"/>
        </w:rPr>
        <w:t>лабораторної роботи.</w:t>
      </w:r>
    </w:p>
    <w:p w14:paraId="5913EEC1" w14:textId="24BA1180" w:rsidR="00596ECE" w:rsidRPr="00596ECE" w:rsidRDefault="00596ECE" w:rsidP="00596ECE">
      <w:pPr>
        <w:spacing w:after="0" w:line="360" w:lineRule="auto"/>
        <w:ind w:firstLine="28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Виконання</w:t>
      </w:r>
      <w:r w:rsidRPr="00596ECE">
        <w:rPr>
          <w:rFonts w:ascii="Times New Roman" w:hAnsi="Times New Roman"/>
          <w:b/>
          <w:sz w:val="28"/>
          <w:szCs w:val="28"/>
        </w:rPr>
        <w:t>:</w:t>
      </w:r>
    </w:p>
    <w:p w14:paraId="19226F48" w14:textId="77363344" w:rsidR="00596ECE" w:rsidRDefault="00596ECE" w:rsidP="00596ECE">
      <w:pPr>
        <w:spacing w:after="0" w:line="360" w:lineRule="auto"/>
        <w:ind w:firstLine="284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початку представимо алгоритм для </w:t>
      </w:r>
      <w:r w:rsidR="00E8708C">
        <w:rPr>
          <w:rFonts w:ascii="Times New Roman" w:hAnsi="Times New Roman"/>
          <w:bCs/>
          <w:sz w:val="28"/>
          <w:szCs w:val="28"/>
        </w:rPr>
        <w:t xml:space="preserve">функції </w:t>
      </w:r>
      <w:proofErr w:type="spellStart"/>
      <w:r w:rsidR="00E8708C">
        <w:rPr>
          <w:rFonts w:ascii="Times New Roman" w:hAnsi="Times New Roman"/>
          <w:bCs/>
          <w:sz w:val="28"/>
          <w:szCs w:val="28"/>
          <w:lang w:val="en-US"/>
        </w:rPr>
        <w:t>xor</w:t>
      </w:r>
      <w:proofErr w:type="spellEnd"/>
      <w:r w:rsidR="00E8708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E8708C">
        <w:rPr>
          <w:rFonts w:ascii="Times New Roman" w:hAnsi="Times New Roman"/>
          <w:bCs/>
          <w:sz w:val="28"/>
          <w:szCs w:val="28"/>
        </w:rPr>
        <w:t>з поясненням:</w:t>
      </w:r>
    </w:p>
    <w:p w14:paraId="519236D1" w14:textId="77777777" w:rsidR="00AD22E4" w:rsidRPr="00AD22E4" w:rsidRDefault="00AD22E4" w:rsidP="00AD22E4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AD22E4">
        <w:rPr>
          <w:rFonts w:ascii="Consolas" w:eastAsia="Times New Roman" w:hAnsi="Consolas"/>
          <w:color w:val="82D2CE"/>
          <w:sz w:val="21"/>
          <w:szCs w:val="21"/>
          <w:lang w:val="ru-UA" w:eastAsia="ru-UA"/>
        </w:rPr>
        <w:t>def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EFB080"/>
          <w:sz w:val="21"/>
          <w:szCs w:val="21"/>
          <w:lang w:val="ru-UA" w:eastAsia="ru-UA"/>
        </w:rPr>
        <w:t>neuron_OR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(</w:t>
      </w:r>
      <w:r w:rsidRPr="00AD22E4">
        <w:rPr>
          <w:rFonts w:ascii="Consolas" w:eastAsia="Times New Roman" w:hAnsi="Consolas"/>
          <w:i/>
          <w:iCs/>
          <w:color w:val="F8C762"/>
          <w:sz w:val="21"/>
          <w:szCs w:val="21"/>
          <w:lang w:val="ru-UA" w:eastAsia="ru-UA"/>
        </w:rPr>
        <w:t>x1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, </w:t>
      </w:r>
      <w:r w:rsidRPr="00AD22E4">
        <w:rPr>
          <w:rFonts w:ascii="Consolas" w:eastAsia="Times New Roman" w:hAnsi="Consolas"/>
          <w:i/>
          <w:iCs/>
          <w:color w:val="F8C762"/>
          <w:sz w:val="21"/>
          <w:szCs w:val="21"/>
          <w:lang w:val="ru-UA" w:eastAsia="ru-UA"/>
        </w:rPr>
        <w:t>x2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):</w:t>
      </w:r>
    </w:p>
    <w:p w14:paraId="714DDD78" w14:textId="77777777" w:rsidR="00AD22E4" w:rsidRPr="00AD22E4" w:rsidRDefault="00AD22E4" w:rsidP="00AD22E4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    </w:t>
      </w:r>
      <w:r w:rsidRPr="00AD22E4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"""</w:t>
      </w:r>
    </w:p>
    <w:p w14:paraId="533633DD" w14:textId="77777777" w:rsidR="00AD22E4" w:rsidRPr="00AD22E4" w:rsidRDefault="00AD22E4" w:rsidP="00AD22E4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AD22E4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    Реалізує логіку нейрона OR.</w:t>
      </w:r>
    </w:p>
    <w:p w14:paraId="61707515" w14:textId="77777777" w:rsidR="00AD22E4" w:rsidRPr="00AD22E4" w:rsidRDefault="00AD22E4" w:rsidP="00AD22E4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AD22E4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    Ваги: w1=1, w2=1. Поріг: -0.5.</w:t>
      </w:r>
    </w:p>
    <w:p w14:paraId="324891A1" w14:textId="77777777" w:rsidR="00AD22E4" w:rsidRPr="00AD22E4" w:rsidRDefault="00AD22E4" w:rsidP="00AD22E4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AD22E4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    """</w:t>
      </w:r>
    </w:p>
    <w:p w14:paraId="25078FA7" w14:textId="77777777" w:rsidR="00AD22E4" w:rsidRPr="00AD22E4" w:rsidRDefault="00AD22E4" w:rsidP="00AD22E4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    result 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AD22E4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*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x1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+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AD22E4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*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x2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-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0.5</w:t>
      </w:r>
    </w:p>
    <w:p w14:paraId="6C213C60" w14:textId="584D750D" w:rsidR="00AD22E4" w:rsidRPr="00AD22E4" w:rsidRDefault="00AD22E4" w:rsidP="00AD22E4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    </w:t>
      </w:r>
      <w:r w:rsidRPr="00AD22E4">
        <w:rPr>
          <w:rFonts w:ascii="Consolas" w:eastAsia="Times New Roman" w:hAnsi="Consolas"/>
          <w:i/>
          <w:iCs/>
          <w:color w:val="82D2CE"/>
          <w:sz w:val="21"/>
          <w:szCs w:val="21"/>
          <w:lang w:val="ru-UA" w:eastAsia="ru-UA"/>
        </w:rPr>
        <w:t>return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i/>
          <w:iCs/>
          <w:color w:val="82D2CE"/>
          <w:sz w:val="21"/>
          <w:szCs w:val="21"/>
          <w:lang w:val="ru-UA" w:eastAsia="ru-UA"/>
        </w:rPr>
        <w:t>if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result 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&gt;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i/>
          <w:iCs/>
          <w:color w:val="82D2CE"/>
          <w:sz w:val="21"/>
          <w:szCs w:val="21"/>
          <w:lang w:val="ru-UA" w:eastAsia="ru-UA"/>
        </w:rPr>
        <w:t>else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</w:t>
      </w:r>
    </w:p>
    <w:p w14:paraId="5216202A" w14:textId="77777777" w:rsidR="00AD22E4" w:rsidRPr="00AD22E4" w:rsidRDefault="00AD22E4" w:rsidP="00AD22E4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AD22E4">
        <w:rPr>
          <w:rFonts w:ascii="Consolas" w:eastAsia="Times New Roman" w:hAnsi="Consolas"/>
          <w:color w:val="82D2CE"/>
          <w:sz w:val="21"/>
          <w:szCs w:val="21"/>
          <w:lang w:val="ru-UA" w:eastAsia="ru-UA"/>
        </w:rPr>
        <w:t>def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EFB080"/>
          <w:sz w:val="21"/>
          <w:szCs w:val="21"/>
          <w:lang w:val="ru-UA" w:eastAsia="ru-UA"/>
        </w:rPr>
        <w:t>neuron_AND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(</w:t>
      </w:r>
      <w:r w:rsidRPr="00AD22E4">
        <w:rPr>
          <w:rFonts w:ascii="Consolas" w:eastAsia="Times New Roman" w:hAnsi="Consolas"/>
          <w:i/>
          <w:iCs/>
          <w:color w:val="F8C762"/>
          <w:sz w:val="21"/>
          <w:szCs w:val="21"/>
          <w:lang w:val="ru-UA" w:eastAsia="ru-UA"/>
        </w:rPr>
        <w:t>x1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, </w:t>
      </w:r>
      <w:r w:rsidRPr="00AD22E4">
        <w:rPr>
          <w:rFonts w:ascii="Consolas" w:eastAsia="Times New Roman" w:hAnsi="Consolas"/>
          <w:i/>
          <w:iCs/>
          <w:color w:val="F8C762"/>
          <w:sz w:val="21"/>
          <w:szCs w:val="21"/>
          <w:lang w:val="ru-UA" w:eastAsia="ru-UA"/>
        </w:rPr>
        <w:t>x2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):</w:t>
      </w:r>
    </w:p>
    <w:p w14:paraId="35DCDDAD" w14:textId="77777777" w:rsidR="00AD22E4" w:rsidRPr="00AD22E4" w:rsidRDefault="00AD22E4" w:rsidP="00AD22E4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    </w:t>
      </w:r>
      <w:r w:rsidRPr="00AD22E4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"""</w:t>
      </w:r>
    </w:p>
    <w:p w14:paraId="7530F755" w14:textId="77777777" w:rsidR="00AD22E4" w:rsidRPr="00AD22E4" w:rsidRDefault="00AD22E4" w:rsidP="00AD22E4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AD22E4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    Реалізує логіку нейрона AND.</w:t>
      </w:r>
    </w:p>
    <w:p w14:paraId="728D6EA3" w14:textId="77777777" w:rsidR="00AD22E4" w:rsidRPr="00AD22E4" w:rsidRDefault="00AD22E4" w:rsidP="00AD22E4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AD22E4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    Ваги: w1=1, w2=1. Поріг: -1.5.</w:t>
      </w:r>
    </w:p>
    <w:p w14:paraId="36DA5FAC" w14:textId="77777777" w:rsidR="00AD22E4" w:rsidRPr="00AD22E4" w:rsidRDefault="00AD22E4" w:rsidP="00AD22E4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AD22E4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    """</w:t>
      </w:r>
    </w:p>
    <w:p w14:paraId="72951815" w14:textId="77777777" w:rsidR="00AD22E4" w:rsidRPr="00AD22E4" w:rsidRDefault="00AD22E4" w:rsidP="00AD22E4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    result 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AD22E4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*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x1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+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AD22E4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*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x2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-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1.5</w:t>
      </w:r>
    </w:p>
    <w:p w14:paraId="44AC8471" w14:textId="0F4FABF9" w:rsidR="00AD22E4" w:rsidRPr="00AD22E4" w:rsidRDefault="00AD22E4" w:rsidP="00AD22E4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    </w:t>
      </w:r>
      <w:r w:rsidRPr="00AD22E4">
        <w:rPr>
          <w:rFonts w:ascii="Consolas" w:eastAsia="Times New Roman" w:hAnsi="Consolas"/>
          <w:i/>
          <w:iCs/>
          <w:color w:val="82D2CE"/>
          <w:sz w:val="21"/>
          <w:szCs w:val="21"/>
          <w:lang w:val="ru-UA" w:eastAsia="ru-UA"/>
        </w:rPr>
        <w:t>return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i/>
          <w:iCs/>
          <w:color w:val="82D2CE"/>
          <w:sz w:val="21"/>
          <w:szCs w:val="21"/>
          <w:lang w:val="ru-UA" w:eastAsia="ru-UA"/>
        </w:rPr>
        <w:t>if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result 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&gt;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i/>
          <w:iCs/>
          <w:color w:val="82D2CE"/>
          <w:sz w:val="21"/>
          <w:szCs w:val="21"/>
          <w:lang w:val="ru-UA" w:eastAsia="ru-UA"/>
        </w:rPr>
        <w:t>else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</w:t>
      </w:r>
    </w:p>
    <w:p w14:paraId="2961C5CF" w14:textId="77777777" w:rsidR="00AD22E4" w:rsidRPr="00AD22E4" w:rsidRDefault="00AD22E4" w:rsidP="00AD22E4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AD22E4">
        <w:rPr>
          <w:rFonts w:ascii="Consolas" w:eastAsia="Times New Roman" w:hAnsi="Consolas"/>
          <w:color w:val="82D2CE"/>
          <w:sz w:val="21"/>
          <w:szCs w:val="21"/>
          <w:lang w:val="ru-UA" w:eastAsia="ru-UA"/>
        </w:rPr>
        <w:t>def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EFB080"/>
          <w:sz w:val="21"/>
          <w:szCs w:val="21"/>
          <w:lang w:val="ru-UA" w:eastAsia="ru-UA"/>
        </w:rPr>
        <w:t>neuron_XOR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(</w:t>
      </w:r>
      <w:r w:rsidRPr="00AD22E4">
        <w:rPr>
          <w:rFonts w:ascii="Consolas" w:eastAsia="Times New Roman" w:hAnsi="Consolas"/>
          <w:i/>
          <w:iCs/>
          <w:color w:val="F8C762"/>
          <w:sz w:val="21"/>
          <w:szCs w:val="21"/>
          <w:lang w:val="ru-UA" w:eastAsia="ru-UA"/>
        </w:rPr>
        <w:t>x1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, </w:t>
      </w:r>
      <w:r w:rsidRPr="00AD22E4">
        <w:rPr>
          <w:rFonts w:ascii="Consolas" w:eastAsia="Times New Roman" w:hAnsi="Consolas"/>
          <w:i/>
          <w:iCs/>
          <w:color w:val="F8C762"/>
          <w:sz w:val="21"/>
          <w:szCs w:val="21"/>
          <w:lang w:val="ru-UA" w:eastAsia="ru-UA"/>
        </w:rPr>
        <w:t>x2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):</w:t>
      </w:r>
    </w:p>
    <w:p w14:paraId="26EE591D" w14:textId="77777777" w:rsidR="00AD22E4" w:rsidRPr="00AD22E4" w:rsidRDefault="00AD22E4" w:rsidP="00AD22E4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    </w:t>
      </w:r>
      <w:r w:rsidRPr="00AD22E4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"""</w:t>
      </w:r>
    </w:p>
    <w:p w14:paraId="20DD68E1" w14:textId="77777777" w:rsidR="00AD22E4" w:rsidRPr="00AD22E4" w:rsidRDefault="00AD22E4" w:rsidP="00AD22E4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AD22E4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    Реалізує логіку нейрона XOR, використовуючи нейрони OR та AND.</w:t>
      </w:r>
    </w:p>
    <w:p w14:paraId="690D542E" w14:textId="77777777" w:rsidR="00AD22E4" w:rsidRPr="00AD22E4" w:rsidRDefault="00AD22E4" w:rsidP="00AD22E4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AD22E4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    """</w:t>
      </w:r>
    </w:p>
    <w:p w14:paraId="3F635DC0" w14:textId="77777777" w:rsidR="00AD22E4" w:rsidRPr="00AD22E4" w:rsidRDefault="00AD22E4" w:rsidP="00AD22E4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    </w:t>
      </w:r>
      <w:r w:rsidRPr="00AD22E4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Перший шар нейронів</w:t>
      </w:r>
    </w:p>
    <w:p w14:paraId="62105DF3" w14:textId="77777777" w:rsidR="00AD22E4" w:rsidRPr="00AD22E4" w:rsidRDefault="00AD22E4" w:rsidP="00AD22E4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    y1 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neuron_OR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x1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x2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428869F5" w14:textId="5ED624C5" w:rsidR="00AD22E4" w:rsidRPr="00AD22E4" w:rsidRDefault="00AD22E4" w:rsidP="00AD22E4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    y2 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neuron_AND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x1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x2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0655C1C3" w14:textId="77777777" w:rsidR="00AD22E4" w:rsidRPr="00AD22E4" w:rsidRDefault="00AD22E4" w:rsidP="00AD22E4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    </w:t>
      </w:r>
      <w:r w:rsidRPr="00AD22E4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"Головний" нейрон (другий шар)</w:t>
      </w:r>
    </w:p>
    <w:p w14:paraId="6A809035" w14:textId="77777777" w:rsidR="00216C37" w:rsidRDefault="00AD22E4" w:rsidP="00AD22E4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    </w:t>
      </w:r>
    </w:p>
    <w:p w14:paraId="027CA853" w14:textId="77777777" w:rsidR="00216C37" w:rsidRDefault="00216C37">
      <w:pPr>
        <w:spacing w:after="0" w:line="240" w:lineRule="auto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br w:type="page"/>
      </w:r>
    </w:p>
    <w:p w14:paraId="22F6FC94" w14:textId="612924FB" w:rsidR="00AD22E4" w:rsidRPr="00AD22E4" w:rsidRDefault="00AD22E4" w:rsidP="00AD22E4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AD22E4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lastRenderedPageBreak/>
        <w:t># Ваги: w1=1, w2=-1. Поріг: -0.5.</w:t>
      </w:r>
    </w:p>
    <w:p w14:paraId="78449014" w14:textId="77777777" w:rsidR="00AD22E4" w:rsidRPr="00AD22E4" w:rsidRDefault="00AD22E4" w:rsidP="00AD22E4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    </w:t>
      </w:r>
      <w:r w:rsidRPr="00AD22E4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Ця комбінація спрацьовує лише для (y1=1, y2=0)</w:t>
      </w:r>
    </w:p>
    <w:p w14:paraId="7958590E" w14:textId="77777777" w:rsidR="00AD22E4" w:rsidRPr="00AD22E4" w:rsidRDefault="00AD22E4" w:rsidP="00AD22E4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    result 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AD22E4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*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y1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+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(-</w:t>
      </w:r>
      <w:r w:rsidRPr="00AD22E4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*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y2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-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0.5</w:t>
      </w:r>
    </w:p>
    <w:p w14:paraId="14965C0C" w14:textId="471842B2" w:rsidR="00AD22E4" w:rsidRPr="00AD22E4" w:rsidRDefault="00AD22E4" w:rsidP="00AD22E4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    </w:t>
      </w:r>
      <w:r w:rsidRPr="00AD22E4">
        <w:rPr>
          <w:rFonts w:ascii="Consolas" w:eastAsia="Times New Roman" w:hAnsi="Consolas"/>
          <w:i/>
          <w:iCs/>
          <w:color w:val="82D2CE"/>
          <w:sz w:val="21"/>
          <w:szCs w:val="21"/>
          <w:lang w:val="ru-UA" w:eastAsia="ru-UA"/>
        </w:rPr>
        <w:t>return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i/>
          <w:iCs/>
          <w:color w:val="82D2CE"/>
          <w:sz w:val="21"/>
          <w:szCs w:val="21"/>
          <w:lang w:val="ru-UA" w:eastAsia="ru-UA"/>
        </w:rPr>
        <w:t>if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result </w:t>
      </w:r>
      <w:r w:rsidRPr="00AD22E4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&gt;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i/>
          <w:iCs/>
          <w:color w:val="82D2CE"/>
          <w:sz w:val="21"/>
          <w:szCs w:val="21"/>
          <w:lang w:val="ru-UA" w:eastAsia="ru-UA"/>
        </w:rPr>
        <w:t>else</w:t>
      </w:r>
      <w:r w:rsidRPr="00AD22E4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AD22E4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</w:t>
      </w:r>
    </w:p>
    <w:p w14:paraId="2C9E245A" w14:textId="0E8F0C84" w:rsidR="00E8708C" w:rsidRPr="00E8708C" w:rsidRDefault="00E8708C" w:rsidP="00AD22E4">
      <w:pPr>
        <w:spacing w:after="0" w:line="360" w:lineRule="auto"/>
        <w:ind w:firstLine="708"/>
        <w:rPr>
          <w:rFonts w:ascii="Times New Roman" w:hAnsi="Times New Roman"/>
          <w:bCs/>
          <w:sz w:val="28"/>
          <w:szCs w:val="28"/>
        </w:rPr>
      </w:pPr>
      <w:proofErr w:type="spellStart"/>
      <w:r w:rsidRPr="00E8708C">
        <w:rPr>
          <w:rFonts w:ascii="Times New Roman" w:hAnsi="Times New Roman"/>
          <w:bCs/>
          <w:sz w:val="28"/>
          <w:szCs w:val="28"/>
          <w:lang w:val="en-US"/>
        </w:rPr>
        <w:t>Ось</w:t>
      </w:r>
      <w:proofErr w:type="spellEnd"/>
      <w:r w:rsidRPr="00E8708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8708C">
        <w:rPr>
          <w:rFonts w:ascii="Times New Roman" w:hAnsi="Times New Roman"/>
          <w:bCs/>
          <w:sz w:val="28"/>
          <w:szCs w:val="28"/>
          <w:lang w:val="en-US"/>
        </w:rPr>
        <w:t>ділянка</w:t>
      </w:r>
      <w:proofErr w:type="spellEnd"/>
      <w:r w:rsidRPr="00E8708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8708C">
        <w:rPr>
          <w:rFonts w:ascii="Times New Roman" w:hAnsi="Times New Roman"/>
          <w:bCs/>
          <w:sz w:val="28"/>
          <w:szCs w:val="28"/>
          <w:lang w:val="en-US"/>
        </w:rPr>
        <w:t>коду</w:t>
      </w:r>
      <w:proofErr w:type="spellEnd"/>
      <w:r w:rsidRPr="00E8708C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proofErr w:type="spellStart"/>
      <w:r w:rsidRPr="00E8708C">
        <w:rPr>
          <w:rFonts w:ascii="Times New Roman" w:hAnsi="Times New Roman"/>
          <w:bCs/>
          <w:sz w:val="28"/>
          <w:szCs w:val="28"/>
          <w:lang w:val="en-US"/>
        </w:rPr>
        <w:t>яка</w:t>
      </w:r>
      <w:proofErr w:type="spellEnd"/>
      <w:r w:rsidRPr="00E8708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8708C">
        <w:rPr>
          <w:rFonts w:ascii="Times New Roman" w:hAnsi="Times New Roman"/>
          <w:bCs/>
          <w:sz w:val="28"/>
          <w:szCs w:val="28"/>
          <w:lang w:val="en-US"/>
        </w:rPr>
        <w:t>відповідає</w:t>
      </w:r>
      <w:proofErr w:type="spellEnd"/>
      <w:r w:rsidRPr="00E8708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8708C">
        <w:rPr>
          <w:rFonts w:ascii="Times New Roman" w:hAnsi="Times New Roman"/>
          <w:bCs/>
          <w:sz w:val="28"/>
          <w:szCs w:val="28"/>
          <w:lang w:val="en-US"/>
        </w:rPr>
        <w:t>за</w:t>
      </w:r>
      <w:proofErr w:type="spellEnd"/>
      <w:r w:rsidRPr="00E8708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8708C">
        <w:rPr>
          <w:rFonts w:ascii="Times New Roman" w:hAnsi="Times New Roman"/>
          <w:bCs/>
          <w:sz w:val="28"/>
          <w:szCs w:val="28"/>
          <w:lang w:val="en-US"/>
        </w:rPr>
        <w:t>це</w:t>
      </w:r>
      <w:proofErr w:type="spellEnd"/>
      <w:r w:rsidRPr="00E8708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8708C">
        <w:rPr>
          <w:rFonts w:ascii="Times New Roman" w:hAnsi="Times New Roman"/>
          <w:bCs/>
          <w:sz w:val="28"/>
          <w:szCs w:val="28"/>
          <w:lang w:val="en-US"/>
        </w:rPr>
        <w:t>завдання</w:t>
      </w:r>
      <w:proofErr w:type="spellEnd"/>
      <w:r w:rsidRPr="00E8708C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proofErr w:type="spellStart"/>
      <w:r w:rsidRPr="00E8708C">
        <w:rPr>
          <w:rFonts w:ascii="Times New Roman" w:hAnsi="Times New Roman"/>
          <w:bCs/>
          <w:sz w:val="28"/>
          <w:szCs w:val="28"/>
          <w:lang w:val="en-US"/>
        </w:rPr>
        <w:t>Функція</w:t>
      </w:r>
      <w:proofErr w:type="spellEnd"/>
      <w:r w:rsidRPr="00E8708C">
        <w:rPr>
          <w:rFonts w:ascii="Times New Roman" w:hAnsi="Times New Roman"/>
          <w:bCs/>
          <w:sz w:val="28"/>
          <w:szCs w:val="28"/>
          <w:lang w:val="en-US"/>
        </w:rPr>
        <w:t xml:space="preserve"> XOR </w:t>
      </w:r>
      <w:proofErr w:type="spellStart"/>
      <w:r w:rsidRPr="00E8708C">
        <w:rPr>
          <w:rFonts w:ascii="Times New Roman" w:hAnsi="Times New Roman"/>
          <w:bCs/>
          <w:sz w:val="28"/>
          <w:szCs w:val="28"/>
          <w:lang w:val="en-US"/>
        </w:rPr>
        <w:t>викликає</w:t>
      </w:r>
      <w:proofErr w:type="spellEnd"/>
      <w:r w:rsidRPr="00E8708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8708C">
        <w:rPr>
          <w:rFonts w:ascii="Times New Roman" w:hAnsi="Times New Roman"/>
          <w:bCs/>
          <w:sz w:val="28"/>
          <w:szCs w:val="28"/>
          <w:lang w:val="en-US"/>
        </w:rPr>
        <w:t>дві</w:t>
      </w:r>
      <w:proofErr w:type="spellEnd"/>
      <w:r w:rsidRPr="00E8708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8708C">
        <w:rPr>
          <w:rFonts w:ascii="Times New Roman" w:hAnsi="Times New Roman"/>
          <w:bCs/>
          <w:sz w:val="28"/>
          <w:szCs w:val="28"/>
          <w:lang w:val="en-US"/>
        </w:rPr>
        <w:t>інші</w:t>
      </w:r>
      <w:proofErr w:type="spellEnd"/>
      <w:r w:rsidRPr="00E8708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8708C">
        <w:rPr>
          <w:rFonts w:ascii="Times New Roman" w:hAnsi="Times New Roman"/>
          <w:bCs/>
          <w:sz w:val="28"/>
          <w:szCs w:val="28"/>
          <w:lang w:val="en-US"/>
        </w:rPr>
        <w:t>функції</w:t>
      </w:r>
      <w:proofErr w:type="spellEnd"/>
      <w:r w:rsidRPr="00E8708C">
        <w:rPr>
          <w:rFonts w:ascii="Times New Roman" w:hAnsi="Times New Roman"/>
          <w:bCs/>
          <w:sz w:val="28"/>
          <w:szCs w:val="28"/>
          <w:lang w:val="en-US"/>
        </w:rPr>
        <w:t xml:space="preserve">, OR </w:t>
      </w:r>
      <w:proofErr w:type="spellStart"/>
      <w:r w:rsidRPr="00E8708C">
        <w:rPr>
          <w:rFonts w:ascii="Times New Roman" w:hAnsi="Times New Roman"/>
          <w:bCs/>
          <w:sz w:val="28"/>
          <w:szCs w:val="28"/>
          <w:lang w:val="en-US"/>
        </w:rPr>
        <w:t>та</w:t>
      </w:r>
      <w:proofErr w:type="spellEnd"/>
      <w:r w:rsidRPr="00E8708C">
        <w:rPr>
          <w:rFonts w:ascii="Times New Roman" w:hAnsi="Times New Roman"/>
          <w:bCs/>
          <w:sz w:val="28"/>
          <w:szCs w:val="28"/>
          <w:lang w:val="en-US"/>
        </w:rPr>
        <w:t xml:space="preserve"> AND, </w:t>
      </w:r>
      <w:proofErr w:type="spellStart"/>
      <w:r w:rsidRPr="00E8708C">
        <w:rPr>
          <w:rFonts w:ascii="Times New Roman" w:hAnsi="Times New Roman"/>
          <w:bCs/>
          <w:sz w:val="28"/>
          <w:szCs w:val="28"/>
          <w:lang w:val="en-US"/>
        </w:rPr>
        <w:t>щоб</w:t>
      </w:r>
      <w:proofErr w:type="spellEnd"/>
      <w:r w:rsidRPr="00E8708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8708C">
        <w:rPr>
          <w:rFonts w:ascii="Times New Roman" w:hAnsi="Times New Roman"/>
          <w:bCs/>
          <w:sz w:val="28"/>
          <w:szCs w:val="28"/>
          <w:lang w:val="en-US"/>
        </w:rPr>
        <w:t>отримати</w:t>
      </w:r>
      <w:proofErr w:type="spellEnd"/>
      <w:r w:rsidRPr="00E8708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8708C">
        <w:rPr>
          <w:rFonts w:ascii="Times New Roman" w:hAnsi="Times New Roman"/>
          <w:bCs/>
          <w:sz w:val="28"/>
          <w:szCs w:val="28"/>
          <w:lang w:val="en-US"/>
        </w:rPr>
        <w:t>кінцевий</w:t>
      </w:r>
      <w:proofErr w:type="spellEnd"/>
      <w:r w:rsidRPr="00E8708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8708C">
        <w:rPr>
          <w:rFonts w:ascii="Times New Roman" w:hAnsi="Times New Roman"/>
          <w:bCs/>
          <w:sz w:val="28"/>
          <w:szCs w:val="28"/>
          <w:lang w:val="en-US"/>
        </w:rPr>
        <w:t>результат</w:t>
      </w:r>
      <w:proofErr w:type="spellEnd"/>
      <w:r w:rsidRPr="00E8708C">
        <w:rPr>
          <w:rFonts w:ascii="Times New Roman" w:hAnsi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На табл. 1 показаний принцип роботи цієї функції.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"/>
        <w:gridCol w:w="302"/>
        <w:gridCol w:w="1057"/>
        <w:gridCol w:w="1180"/>
        <w:gridCol w:w="2131"/>
        <w:gridCol w:w="1643"/>
      </w:tblGrid>
      <w:tr w:rsidR="00E8708C" w:rsidRPr="00E8708C" w14:paraId="477B3A98" w14:textId="77777777" w:rsidTr="00E8708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434A9" w14:textId="77777777" w:rsidR="00E8708C" w:rsidRPr="00E8708C" w:rsidRDefault="00E8708C" w:rsidP="00E870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</w:pPr>
            <w:r w:rsidRPr="00E8708C"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  <w:t>x1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54610" w14:textId="77777777" w:rsidR="00E8708C" w:rsidRPr="00E8708C" w:rsidRDefault="00E8708C" w:rsidP="00E870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</w:pPr>
            <w:r w:rsidRPr="00E8708C"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  <w:t>x2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D814C" w14:textId="77777777" w:rsidR="00E8708C" w:rsidRPr="00E8708C" w:rsidRDefault="00E8708C" w:rsidP="00E870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</w:pPr>
            <w:r w:rsidRPr="00E8708C"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  <w:t>OR(x1, x2)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5FDE7" w14:textId="77777777" w:rsidR="00E8708C" w:rsidRPr="00E8708C" w:rsidRDefault="00E8708C" w:rsidP="00E870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</w:pPr>
            <w:r w:rsidRPr="00E8708C"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  <w:t>AND(x1, x2)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A50B9" w14:textId="77777777" w:rsidR="00E8708C" w:rsidRPr="00E8708C" w:rsidRDefault="00E8708C" w:rsidP="00E870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</w:pPr>
            <w:r w:rsidRPr="00E8708C"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  <w:t>Результат (OR - AND)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8B79FD3" w14:textId="77777777" w:rsidR="00E8708C" w:rsidRPr="00E8708C" w:rsidRDefault="00E8708C" w:rsidP="00E870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</w:pPr>
            <w:r w:rsidRPr="00E8708C"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  <w:t>Правильний XOR</w:t>
            </w:r>
          </w:p>
        </w:tc>
      </w:tr>
      <w:tr w:rsidR="00E8708C" w:rsidRPr="00E8708C" w14:paraId="26ABD5AB" w14:textId="77777777" w:rsidTr="00E8708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3A3FF" w14:textId="77777777" w:rsidR="00E8708C" w:rsidRPr="00E8708C" w:rsidRDefault="00E8708C" w:rsidP="00E870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</w:pPr>
            <w:r w:rsidRPr="00E8708C"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7521E" w14:textId="77777777" w:rsidR="00E8708C" w:rsidRPr="00E8708C" w:rsidRDefault="00E8708C" w:rsidP="00E870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</w:pPr>
            <w:r w:rsidRPr="00E8708C"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612A1" w14:textId="77777777" w:rsidR="00E8708C" w:rsidRPr="00E8708C" w:rsidRDefault="00E8708C" w:rsidP="00E870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</w:pPr>
            <w:r w:rsidRPr="00E8708C"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57A23" w14:textId="77777777" w:rsidR="00E8708C" w:rsidRPr="00E8708C" w:rsidRDefault="00E8708C" w:rsidP="00E870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</w:pPr>
            <w:r w:rsidRPr="00E8708C"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B6DC7" w14:textId="77777777" w:rsidR="00E8708C" w:rsidRPr="00E8708C" w:rsidRDefault="00E8708C" w:rsidP="00E870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</w:pPr>
            <w:r w:rsidRPr="00E8708C"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  <w:t>0 - 0 =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F35B2" w14:textId="77777777" w:rsidR="00E8708C" w:rsidRPr="00E8708C" w:rsidRDefault="00E8708C" w:rsidP="00E870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</w:pPr>
            <w:r w:rsidRPr="00E8708C"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  <w:t>0</w:t>
            </w:r>
          </w:p>
        </w:tc>
      </w:tr>
      <w:tr w:rsidR="00E8708C" w:rsidRPr="00E8708C" w14:paraId="5CADE453" w14:textId="77777777" w:rsidTr="00E8708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0B918" w14:textId="77777777" w:rsidR="00E8708C" w:rsidRPr="00E8708C" w:rsidRDefault="00E8708C" w:rsidP="00E870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</w:pPr>
            <w:r w:rsidRPr="00E8708C"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99B7E" w14:textId="77777777" w:rsidR="00E8708C" w:rsidRPr="00E8708C" w:rsidRDefault="00E8708C" w:rsidP="00E870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</w:pPr>
            <w:r w:rsidRPr="00E8708C"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F1F72" w14:textId="77777777" w:rsidR="00E8708C" w:rsidRPr="00E8708C" w:rsidRDefault="00E8708C" w:rsidP="00E870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</w:pPr>
            <w:r w:rsidRPr="00E8708C"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616C0" w14:textId="77777777" w:rsidR="00E8708C" w:rsidRPr="00E8708C" w:rsidRDefault="00E8708C" w:rsidP="00E870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</w:pPr>
            <w:r w:rsidRPr="00E8708C"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3C8C0" w14:textId="77777777" w:rsidR="00E8708C" w:rsidRPr="00E8708C" w:rsidRDefault="00E8708C" w:rsidP="00E870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</w:pPr>
            <w:r w:rsidRPr="00E8708C"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  <w:t>1 - 0 =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9311C" w14:textId="77777777" w:rsidR="00E8708C" w:rsidRPr="00E8708C" w:rsidRDefault="00E8708C" w:rsidP="00E870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</w:pPr>
            <w:r w:rsidRPr="00E8708C"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  <w:t>1</w:t>
            </w:r>
          </w:p>
        </w:tc>
      </w:tr>
      <w:tr w:rsidR="00E8708C" w:rsidRPr="00E8708C" w14:paraId="6036373E" w14:textId="77777777" w:rsidTr="00E8708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D263D" w14:textId="77777777" w:rsidR="00E8708C" w:rsidRPr="00E8708C" w:rsidRDefault="00E8708C" w:rsidP="00E870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</w:pPr>
            <w:r w:rsidRPr="00E8708C"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09CB7" w14:textId="77777777" w:rsidR="00E8708C" w:rsidRPr="00E8708C" w:rsidRDefault="00E8708C" w:rsidP="00E870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</w:pPr>
            <w:r w:rsidRPr="00E8708C"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91F46" w14:textId="77777777" w:rsidR="00E8708C" w:rsidRPr="00E8708C" w:rsidRDefault="00E8708C" w:rsidP="00E870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</w:pPr>
            <w:r w:rsidRPr="00E8708C"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1B7F2" w14:textId="77777777" w:rsidR="00E8708C" w:rsidRPr="00E8708C" w:rsidRDefault="00E8708C" w:rsidP="00E870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</w:pPr>
            <w:r w:rsidRPr="00E8708C"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A6786" w14:textId="77777777" w:rsidR="00E8708C" w:rsidRPr="00E8708C" w:rsidRDefault="00E8708C" w:rsidP="00E870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</w:pPr>
            <w:r w:rsidRPr="00E8708C"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  <w:t>1 - 0 =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26AC1" w14:textId="77777777" w:rsidR="00E8708C" w:rsidRPr="00E8708C" w:rsidRDefault="00E8708C" w:rsidP="00E870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</w:pPr>
            <w:r w:rsidRPr="00E8708C"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  <w:t>1</w:t>
            </w:r>
          </w:p>
        </w:tc>
      </w:tr>
      <w:tr w:rsidR="00E8708C" w:rsidRPr="00E8708C" w14:paraId="29F0BE92" w14:textId="77777777" w:rsidTr="00E8708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22A28" w14:textId="77777777" w:rsidR="00E8708C" w:rsidRPr="00E8708C" w:rsidRDefault="00E8708C" w:rsidP="00E870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</w:pPr>
            <w:r w:rsidRPr="00E8708C"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7F1D5" w14:textId="77777777" w:rsidR="00E8708C" w:rsidRPr="00E8708C" w:rsidRDefault="00E8708C" w:rsidP="00E870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</w:pPr>
            <w:r w:rsidRPr="00E8708C"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56625" w14:textId="77777777" w:rsidR="00E8708C" w:rsidRPr="00E8708C" w:rsidRDefault="00E8708C" w:rsidP="00E870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</w:pPr>
            <w:r w:rsidRPr="00E8708C"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C9D9E" w14:textId="77777777" w:rsidR="00E8708C" w:rsidRPr="00E8708C" w:rsidRDefault="00E8708C" w:rsidP="00E870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</w:pPr>
            <w:r w:rsidRPr="00E8708C"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779C3" w14:textId="77777777" w:rsidR="00E8708C" w:rsidRPr="00E8708C" w:rsidRDefault="00E8708C" w:rsidP="00E870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</w:pPr>
            <w:r w:rsidRPr="00E8708C"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  <w:t>1 - 1 =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6ECA1" w14:textId="77777777" w:rsidR="00E8708C" w:rsidRPr="00E8708C" w:rsidRDefault="00E8708C" w:rsidP="00E870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</w:pPr>
            <w:r w:rsidRPr="00E8708C">
              <w:rPr>
                <w:rFonts w:ascii="Arial" w:eastAsia="Times New Roman" w:hAnsi="Arial" w:cs="Arial"/>
                <w:sz w:val="20"/>
                <w:szCs w:val="20"/>
                <w:lang w:val="ru-UA" w:eastAsia="ru-UA"/>
              </w:rPr>
              <w:t>0</w:t>
            </w:r>
          </w:p>
        </w:tc>
      </w:tr>
    </w:tbl>
    <w:p w14:paraId="57B57FD6" w14:textId="3429ED1E" w:rsidR="00C6044D" w:rsidRDefault="00E8708C" w:rsidP="00C6044D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Табл</w:t>
      </w:r>
      <w:r w:rsidR="00C6044D">
        <w:rPr>
          <w:rFonts w:ascii="Times New Roman" w:hAnsi="Times New Roman"/>
          <w:b/>
          <w:sz w:val="28"/>
          <w:szCs w:val="28"/>
        </w:rPr>
        <w:t>. 1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E8708C">
        <w:rPr>
          <w:rFonts w:ascii="Times New Roman" w:hAnsi="Times New Roman"/>
          <w:bCs/>
          <w:sz w:val="28"/>
          <w:szCs w:val="28"/>
        </w:rPr>
        <w:t>Значення функції</w:t>
      </w:r>
      <w:r w:rsidR="00C6044D">
        <w:rPr>
          <w:rFonts w:ascii="Times New Roman" w:hAnsi="Times New Roman"/>
          <w:b/>
          <w:sz w:val="28"/>
          <w:szCs w:val="28"/>
        </w:rPr>
        <w:t xml:space="preserve"> </w:t>
      </w:r>
    </w:p>
    <w:p w14:paraId="477A59D6" w14:textId="27C9CB9A" w:rsidR="00E8708C" w:rsidRDefault="00E8708C" w:rsidP="00216C3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Перевіремо правильність, нанісши випадкові точки до графіку </w:t>
      </w:r>
      <w:r w:rsidR="00AD22E4">
        <w:rPr>
          <w:rFonts w:ascii="Times New Roman" w:hAnsi="Times New Roman"/>
          <w:bCs/>
          <w:sz w:val="28"/>
          <w:szCs w:val="28"/>
        </w:rPr>
        <w:t>та розділимо їх відповідно до результатів функції:</w:t>
      </w:r>
    </w:p>
    <w:p w14:paraId="07559A10" w14:textId="77777777" w:rsidR="00216C37" w:rsidRPr="00216C37" w:rsidRDefault="00AD22E4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AD22E4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 xml:space="preserve"># </w:t>
      </w:r>
      <w:r w:rsidR="00216C37"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x_vals </w:t>
      </w:r>
      <w:r w:rsidR="00216C37"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="00216C37"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np</w:t>
      </w:r>
      <w:r w:rsidR="00216C37"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="00216C37" w:rsidRPr="00216C37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linspace</w:t>
      </w:r>
      <w:r w:rsidR="00216C37"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="00216C37" w:rsidRPr="00216C37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</w:t>
      </w:r>
      <w:r w:rsidR="00216C37"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="00216C37"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="00216C37" w:rsidRPr="00216C37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</w:t>
      </w:r>
      <w:r w:rsidR="00216C37"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="00216C37"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="00216C37" w:rsidRPr="00216C37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100</w:t>
      </w:r>
      <w:r w:rsidR="00216C37"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7A04037E" w14:textId="77777777" w:rsidR="00216C37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216C37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plot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x_vals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0.5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-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x_vals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'r--'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label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"g₁(x): x1 + x2 = 0.5 (OR)"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0706F502" w14:textId="77777777" w:rsidR="00216C37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216C37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plot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x_vals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1.5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-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x_vals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'b--'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label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"g₂(x): x1 + x2 = 1.5 (AND)"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30F2077F" w14:textId="77777777" w:rsidR="00216C37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</w:p>
    <w:p w14:paraId="50166EB3" w14:textId="77777777" w:rsidR="00216C37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216C37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Розфарбуємо точки за трьома зонами логіки:</w:t>
      </w:r>
    </w:p>
    <w:p w14:paraId="07A1A185" w14:textId="77777777" w:rsidR="00216C37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216C37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  зона 1: OR=0 (x1 + x2 &lt; 0.5)</w:t>
      </w:r>
    </w:p>
    <w:p w14:paraId="5EBE32A6" w14:textId="77777777" w:rsidR="00216C37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216C37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  зона 2: OR=1, AND=0 (0.5 &lt;= x1 + x2 &lt; 1.5)</w:t>
      </w:r>
    </w:p>
    <w:p w14:paraId="41A9E126" w14:textId="77777777" w:rsidR="00216C37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216C37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  зона 3: AND=1 (x1 + x2 &gt;= 1.5)</w:t>
      </w:r>
    </w:p>
    <w:p w14:paraId="2D2F364A" w14:textId="77777777" w:rsidR="00216C37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s 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x1 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+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x2</w:t>
      </w:r>
    </w:p>
    <w:p w14:paraId="0742734D" w14:textId="77777777" w:rsidR="00216C37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mask_or0 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s 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&lt;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0.5</w:t>
      </w:r>
    </w:p>
    <w:p w14:paraId="1B4E1037" w14:textId="77777777" w:rsidR="00216C37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mask_or1_only 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s 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&gt;=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0.5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&amp;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s 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&lt;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1.5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1CD0CD26" w14:textId="77777777" w:rsidR="00216C37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mask_and1 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s 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&gt;=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1.5</w:t>
      </w:r>
    </w:p>
    <w:p w14:paraId="115AE301" w14:textId="77777777" w:rsidR="00216C37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</w:p>
    <w:p w14:paraId="66C359AE" w14:textId="77777777" w:rsidR="00216C37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216C37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scatter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x1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[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mask_or0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],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x2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[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mask_or0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],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c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'red'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s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60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edgecolors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'black'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label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'OR=0'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6F544A84" w14:textId="77777777" w:rsidR="00216C37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216C37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scatter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x1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[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mask_or1_only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],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x2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[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mask_or1_only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],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c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'lime'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s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60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edgecolors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'black'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label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'OR=1, AND=0'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0FBB8FC9" w14:textId="77777777" w:rsidR="00216C37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216C37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scatter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x1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[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mask_and1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],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x2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[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mask_and1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],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c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'blue'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s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60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edgecolors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'black'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label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'AND=1'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2987BFCD" w14:textId="77777777" w:rsidR="00216C37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</w:p>
    <w:p w14:paraId="6FBC5742" w14:textId="6424A58F" w:rsidR="00AD22E4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216C37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legend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216C37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loc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"upper right"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619065BD" w14:textId="77777777" w:rsidR="00216C37" w:rsidRDefault="00216C37" w:rsidP="00C6044D">
      <w:pPr>
        <w:spacing w:after="0" w:line="360" w:lineRule="auto"/>
        <w:ind w:firstLine="284"/>
        <w:rPr>
          <w:rFonts w:ascii="Times New Roman" w:hAnsi="Times New Roman"/>
          <w:bCs/>
          <w:sz w:val="28"/>
          <w:szCs w:val="28"/>
          <w:lang w:val="ru-RU"/>
        </w:rPr>
      </w:pPr>
    </w:p>
    <w:p w14:paraId="24DF6E43" w14:textId="77777777" w:rsidR="00216C37" w:rsidRDefault="00AD22E4" w:rsidP="00216C37">
      <w:pPr>
        <w:spacing w:after="0" w:line="360" w:lineRule="auto"/>
        <w:ind w:firstLine="284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В результат</w:t>
      </w:r>
      <w:r w:rsidR="00216C37">
        <w:rPr>
          <w:rFonts w:ascii="Times New Roman" w:hAnsi="Times New Roman"/>
          <w:bCs/>
          <w:sz w:val="28"/>
          <w:szCs w:val="28"/>
          <w:lang w:val="ru-RU"/>
        </w:rPr>
        <w:t>і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отрима</w:t>
      </w:r>
      <w:r>
        <w:rPr>
          <w:rFonts w:ascii="Times New Roman" w:hAnsi="Times New Roman"/>
          <w:bCs/>
          <w:sz w:val="28"/>
          <w:szCs w:val="28"/>
        </w:rPr>
        <w:t>ємо графік рис 1.</w:t>
      </w:r>
      <w:r w:rsidR="00216C37">
        <w:rPr>
          <w:rFonts w:ascii="Times New Roman" w:hAnsi="Times New Roman"/>
          <w:bCs/>
          <w:sz w:val="28"/>
          <w:szCs w:val="28"/>
        </w:rPr>
        <w:t xml:space="preserve"> На ньому видно видвід двох функції та значення точок. Очевидно, що шуканий нами </w:t>
      </w:r>
      <w:r w:rsidR="00216C37" w:rsidRPr="00596ECE">
        <w:rPr>
          <w:rFonts w:ascii="Times New Roman" w:hAnsi="Times New Roman"/>
          <w:bCs/>
          <w:sz w:val="28"/>
          <w:szCs w:val="28"/>
        </w:rPr>
        <w:t>xor(x1, x2)</w:t>
      </w:r>
      <w:r w:rsidR="00216C37">
        <w:rPr>
          <w:rFonts w:ascii="Times New Roman" w:hAnsi="Times New Roman"/>
          <w:bCs/>
          <w:sz w:val="28"/>
          <w:szCs w:val="28"/>
        </w:rPr>
        <w:t xml:space="preserve"> лежить поміж цими двома прямими</w:t>
      </w:r>
      <w:r>
        <w:rPr>
          <w:rFonts w:ascii="Times New Roman" w:hAnsi="Times New Roman"/>
          <w:bCs/>
          <w:sz w:val="28"/>
          <w:szCs w:val="28"/>
        </w:rPr>
        <w:t xml:space="preserve">: </w:t>
      </w:r>
    </w:p>
    <w:p w14:paraId="420051E2" w14:textId="5D47C1B7" w:rsidR="00AD22E4" w:rsidRDefault="00AD22E4" w:rsidP="00216C37">
      <w:pPr>
        <w:spacing w:after="0" w:line="360" w:lineRule="auto"/>
        <w:ind w:firstLine="284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br/>
      </w:r>
      <w:r w:rsidR="00216C37" w:rsidRPr="00216C37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C7A22BF" wp14:editId="2869D1D5">
            <wp:extent cx="3777615" cy="37220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2866" cy="372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37B9" w14:textId="38AE184D" w:rsidR="00AD22E4" w:rsidRDefault="00AD22E4" w:rsidP="00AD22E4">
      <w:pPr>
        <w:spacing w:after="0" w:line="360" w:lineRule="auto"/>
        <w:ind w:firstLine="284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Рис. 1 </w:t>
      </w:r>
      <w:r>
        <w:rPr>
          <w:rFonts w:ascii="Times New Roman" w:hAnsi="Times New Roman"/>
          <w:bCs/>
          <w:sz w:val="28"/>
          <w:szCs w:val="28"/>
        </w:rPr>
        <w:t xml:space="preserve">Спільний графік для 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Or </w:t>
      </w:r>
      <w:r>
        <w:rPr>
          <w:rFonts w:ascii="Times New Roman" w:hAnsi="Times New Roman"/>
          <w:bCs/>
          <w:sz w:val="28"/>
          <w:szCs w:val="28"/>
        </w:rPr>
        <w:t xml:space="preserve">та </w:t>
      </w:r>
      <w:r>
        <w:rPr>
          <w:rFonts w:ascii="Times New Roman" w:hAnsi="Times New Roman"/>
          <w:bCs/>
          <w:sz w:val="28"/>
          <w:szCs w:val="28"/>
          <w:lang w:val="en-US"/>
        </w:rPr>
        <w:t>And</w:t>
      </w:r>
    </w:p>
    <w:p w14:paraId="09E71034" w14:textId="0133E03A" w:rsidR="00216C37" w:rsidRDefault="00216C37" w:rsidP="00216C37">
      <w:pPr>
        <w:spacing w:after="0" w:line="360" w:lineRule="auto"/>
        <w:ind w:firstLine="284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Наступним нашим кроком буде виведення двохшарового </w:t>
      </w:r>
      <w:r w:rsidRPr="00596ECE">
        <w:rPr>
          <w:rFonts w:ascii="Times New Roman" w:hAnsi="Times New Roman"/>
          <w:bCs/>
          <w:sz w:val="28"/>
          <w:szCs w:val="28"/>
        </w:rPr>
        <w:t>персептрон</w:t>
      </w:r>
      <w:r>
        <w:rPr>
          <w:rFonts w:ascii="Times New Roman" w:hAnsi="Times New Roman"/>
          <w:bCs/>
          <w:sz w:val="28"/>
          <w:szCs w:val="28"/>
        </w:rPr>
        <w:t>у</w:t>
      </w:r>
      <w:r w:rsidRPr="00596ECE">
        <w:rPr>
          <w:rFonts w:ascii="Times New Roman" w:hAnsi="Times New Roman"/>
          <w:bCs/>
          <w:sz w:val="28"/>
          <w:szCs w:val="28"/>
        </w:rPr>
        <w:t xml:space="preserve"> для функції xor(x1, x2)</w:t>
      </w:r>
      <w:r>
        <w:rPr>
          <w:rFonts w:ascii="Times New Roman" w:hAnsi="Times New Roman"/>
          <w:bCs/>
          <w:sz w:val="28"/>
          <w:szCs w:val="28"/>
        </w:rPr>
        <w:t xml:space="preserve"> з рівнянням розділяючої прямої. </w:t>
      </w:r>
    </w:p>
    <w:p w14:paraId="11B0CEFC" w14:textId="77777777" w:rsidR="00216C37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216C37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Розділяюча пряма для XOR у просторі (y1, y2): y2 = y1 - 0.5</w:t>
      </w:r>
    </w:p>
    <w:p w14:paraId="47015F4E" w14:textId="77777777" w:rsidR="00216C37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216C37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Вона відокремлює точку (1,0) від інших (0,0) та (1,1)</w:t>
      </w:r>
    </w:p>
    <w:p w14:paraId="1AB2114C" w14:textId="77777777" w:rsidR="00216C37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ax2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216C37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plot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x_vals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x_vals 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-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0.5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'm--'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label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"g(x): y2 = y1 - 0.5"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3C4E61E8" w14:textId="77777777" w:rsidR="00216C37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</w:p>
    <w:p w14:paraId="4647F86A" w14:textId="77777777" w:rsidR="00216C37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216C37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Розфарбуємо за розташуванням відносно лінії y2 = y1 - 0.5</w:t>
      </w:r>
    </w:p>
    <w:p w14:paraId="5211DB17" w14:textId="77777777" w:rsidR="00216C37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216C37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Нижче лінії (y2 &lt; y1 - 0.5) — клас XOR=1, вище/на лінії — XOR=0</w:t>
      </w:r>
    </w:p>
    <w:p w14:paraId="120EE05E" w14:textId="77777777" w:rsidR="00216C37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mask_xor1 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y2r 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&lt;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y1r 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-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0.5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5FC235E9" w14:textId="77777777" w:rsidR="00216C37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mask_xor0 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~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mask_xor1</w:t>
      </w:r>
    </w:p>
    <w:p w14:paraId="389B1B97" w14:textId="77777777" w:rsidR="00216C37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</w:p>
    <w:p w14:paraId="317E3192" w14:textId="77777777" w:rsidR="00216C37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ax2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216C37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scatter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y1r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[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mask_xor0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],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y2r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[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mask_xor0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],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c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'orange'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s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60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edgecolors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'black'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alpha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0.85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marker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's'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label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'XOR=0'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51406CFA" w14:textId="77777777" w:rsidR="00216C37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ax2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216C37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scatter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y1r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[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mask_xor1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],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y2r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[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mask_xor1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],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c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'blue'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s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60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edgecolors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'black'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alpha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0.85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marker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'o'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216C37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label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'XOR=1'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2FA1A2D7" w14:textId="77777777" w:rsidR="00216C37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</w:p>
    <w:p w14:paraId="66F0DAC9" w14:textId="77777777" w:rsidR="00216C37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216C37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ax2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216C37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legend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216C37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loc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216C37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"upper right"</w:t>
      </w:r>
      <w:r w:rsidRPr="00216C37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41063234" w14:textId="77777777" w:rsidR="00216C37" w:rsidRPr="00216C37" w:rsidRDefault="00216C37" w:rsidP="00216C37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</w:p>
    <w:p w14:paraId="0D116ED4" w14:textId="77777777" w:rsidR="00216C37" w:rsidRDefault="00216C37" w:rsidP="00216C37">
      <w:pPr>
        <w:spacing w:after="0" w:line="360" w:lineRule="auto"/>
        <w:ind w:firstLine="284"/>
        <w:rPr>
          <w:rFonts w:ascii="Times New Roman" w:hAnsi="Times New Roman"/>
          <w:bCs/>
          <w:sz w:val="28"/>
          <w:szCs w:val="28"/>
        </w:rPr>
      </w:pPr>
    </w:p>
    <w:p w14:paraId="3E2DC6B8" w14:textId="26A05EB2" w:rsidR="00216C37" w:rsidRPr="00216C37" w:rsidRDefault="00216C37" w:rsidP="00220B8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результаті отримаємо наступний графік</w:t>
      </w:r>
      <w:r w:rsidR="00220B8F">
        <w:rPr>
          <w:rFonts w:ascii="Times New Roman" w:hAnsi="Times New Roman"/>
          <w:bCs/>
          <w:sz w:val="28"/>
          <w:szCs w:val="28"/>
        </w:rPr>
        <w:t xml:space="preserve"> з прмою </w:t>
      </w:r>
      <w:r w:rsidR="00220B8F" w:rsidRPr="00220B8F">
        <w:rPr>
          <w:rFonts w:ascii="Times New Roman" w:eastAsia="Times New Roman" w:hAnsi="Times New Roman"/>
          <w:sz w:val="28"/>
          <w:szCs w:val="28"/>
          <w:lang w:val="ru-UA" w:eastAsia="ru-UA"/>
        </w:rPr>
        <w:t>y2 = y1 - 0.5</w:t>
      </w:r>
      <w:r w:rsidR="00220B8F" w:rsidRPr="00220B8F">
        <w:rPr>
          <w:rFonts w:ascii="Times New Roman" w:eastAsia="Times New Roman" w:hAnsi="Times New Roman"/>
          <w:sz w:val="28"/>
          <w:szCs w:val="28"/>
          <w:lang w:eastAsia="ru-UA"/>
        </w:rPr>
        <w:t xml:space="preserve">, де у2 – відповідає за </w:t>
      </w:r>
      <w:r w:rsidR="00220B8F">
        <w:rPr>
          <w:rFonts w:ascii="Times New Roman" w:eastAsia="Times New Roman" w:hAnsi="Times New Roman"/>
          <w:sz w:val="28"/>
          <w:szCs w:val="28"/>
          <w:lang w:val="en-US" w:eastAsia="ru-UA"/>
        </w:rPr>
        <w:t xml:space="preserve">And, </w:t>
      </w:r>
      <w:r w:rsidR="00220B8F">
        <w:rPr>
          <w:rFonts w:ascii="Times New Roman" w:eastAsia="Times New Roman" w:hAnsi="Times New Roman"/>
          <w:sz w:val="28"/>
          <w:szCs w:val="28"/>
          <w:lang w:eastAsia="ru-UA"/>
        </w:rPr>
        <w:t xml:space="preserve">а у1 відповідно за </w:t>
      </w:r>
      <w:r w:rsidR="00220B8F">
        <w:rPr>
          <w:rFonts w:ascii="Times New Roman" w:eastAsia="Times New Roman" w:hAnsi="Times New Roman"/>
          <w:sz w:val="28"/>
          <w:szCs w:val="28"/>
          <w:lang w:val="en-US" w:eastAsia="ru-UA"/>
        </w:rPr>
        <w:t>Or</w:t>
      </w:r>
      <w:r>
        <w:rPr>
          <w:rFonts w:ascii="Times New Roman" w:hAnsi="Times New Roman"/>
          <w:bCs/>
          <w:sz w:val="28"/>
          <w:szCs w:val="28"/>
        </w:rPr>
        <w:t>:</w:t>
      </w:r>
    </w:p>
    <w:p w14:paraId="13B94797" w14:textId="49556E6A" w:rsidR="00AD22E4" w:rsidRDefault="00216C37" w:rsidP="00216C37">
      <w:pPr>
        <w:spacing w:after="0" w:line="360" w:lineRule="auto"/>
        <w:ind w:firstLine="284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216C37">
        <w:rPr>
          <w:rFonts w:ascii="Times New Roman" w:hAnsi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2951BDC" wp14:editId="7E06F0D6">
            <wp:extent cx="3838208" cy="3787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5259" cy="379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2E4F" w14:textId="153AE35B" w:rsidR="00216C37" w:rsidRDefault="00216C37" w:rsidP="00216C37">
      <w:pPr>
        <w:spacing w:after="0" w:line="360" w:lineRule="auto"/>
        <w:ind w:firstLine="284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Рис. 2 </w:t>
      </w:r>
      <w:r>
        <w:rPr>
          <w:rFonts w:ascii="Times New Roman" w:hAnsi="Times New Roman"/>
          <w:bCs/>
          <w:sz w:val="28"/>
          <w:szCs w:val="28"/>
        </w:rPr>
        <w:t xml:space="preserve">Двохшаровий </w:t>
      </w:r>
      <w:r w:rsidRPr="00596ECE">
        <w:rPr>
          <w:rFonts w:ascii="Times New Roman" w:hAnsi="Times New Roman"/>
          <w:bCs/>
          <w:sz w:val="28"/>
          <w:szCs w:val="28"/>
        </w:rPr>
        <w:t>персептрон для функції xor</w:t>
      </w:r>
    </w:p>
    <w:p w14:paraId="4E1C8143" w14:textId="77777777" w:rsidR="00B23122" w:rsidRDefault="00B23122" w:rsidP="00B23122">
      <w:pPr>
        <w:spacing w:after="0" w:line="360" w:lineRule="auto"/>
        <w:ind w:firstLine="284"/>
        <w:rPr>
          <w:rFonts w:ascii="Times New Roman" w:hAnsi="Times New Roman"/>
          <w:bCs/>
          <w:sz w:val="28"/>
          <w:szCs w:val="28"/>
        </w:rPr>
      </w:pPr>
    </w:p>
    <w:p w14:paraId="0F30CC90" w14:textId="3697C11B" w:rsidR="00B23122" w:rsidRDefault="00B23122" w:rsidP="00B23122">
      <w:pPr>
        <w:spacing w:after="0" w:line="36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B23122">
        <w:rPr>
          <w:rFonts w:ascii="Times New Roman" w:hAnsi="Times New Roman"/>
          <w:b/>
          <w:sz w:val="28"/>
          <w:szCs w:val="28"/>
        </w:rPr>
        <w:t>Загальний лістинг програми:</w:t>
      </w:r>
    </w:p>
    <w:p w14:paraId="4D8CD66E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i/>
          <w:iCs/>
          <w:color w:val="82D2CE"/>
          <w:sz w:val="21"/>
          <w:szCs w:val="21"/>
          <w:lang w:val="ru-UA" w:eastAsia="ru-UA"/>
        </w:rPr>
        <w:t>import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numpy </w:t>
      </w:r>
      <w:r w:rsidRPr="00B23122">
        <w:rPr>
          <w:rFonts w:ascii="Consolas" w:eastAsia="Times New Roman" w:hAnsi="Consolas"/>
          <w:i/>
          <w:iCs/>
          <w:color w:val="82D2CE"/>
          <w:sz w:val="21"/>
          <w:szCs w:val="21"/>
          <w:lang w:val="ru-UA" w:eastAsia="ru-UA"/>
        </w:rPr>
        <w:t>as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np</w:t>
      </w:r>
    </w:p>
    <w:p w14:paraId="2F0B1BF8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i/>
          <w:iCs/>
          <w:color w:val="82D2CE"/>
          <w:sz w:val="21"/>
          <w:szCs w:val="21"/>
          <w:lang w:val="ru-UA" w:eastAsia="ru-UA"/>
        </w:rPr>
        <w:t>import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matplotlib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pyplot </w:t>
      </w:r>
      <w:r w:rsidRPr="00B23122">
        <w:rPr>
          <w:rFonts w:ascii="Consolas" w:eastAsia="Times New Roman" w:hAnsi="Consolas"/>
          <w:i/>
          <w:iCs/>
          <w:color w:val="82D2CE"/>
          <w:sz w:val="21"/>
          <w:szCs w:val="21"/>
          <w:lang w:val="ru-UA" w:eastAsia="ru-UA"/>
        </w:rPr>
        <w:t>as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plt</w:t>
      </w:r>
    </w:p>
    <w:p w14:paraId="583CC30C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</w:p>
    <w:p w14:paraId="2E1387EA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--- Нейрони ---</w:t>
      </w:r>
    </w:p>
    <w:p w14:paraId="3E51ECB5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82D2CE"/>
          <w:sz w:val="21"/>
          <w:szCs w:val="21"/>
          <w:lang w:val="ru-UA" w:eastAsia="ru-UA"/>
        </w:rPr>
        <w:t>def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FB080"/>
          <w:sz w:val="21"/>
          <w:szCs w:val="21"/>
          <w:lang w:val="ru-UA" w:eastAsia="ru-UA"/>
        </w:rPr>
        <w:t>neuron_OR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i/>
          <w:iCs/>
          <w:color w:val="F8C762"/>
          <w:sz w:val="21"/>
          <w:szCs w:val="21"/>
          <w:lang w:val="ru-UA" w:eastAsia="ru-UA"/>
        </w:rPr>
        <w:t>x1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, </w:t>
      </w:r>
      <w:r w:rsidRPr="00B23122">
        <w:rPr>
          <w:rFonts w:ascii="Consolas" w:eastAsia="Times New Roman" w:hAnsi="Consolas"/>
          <w:i/>
          <w:iCs/>
          <w:color w:val="F8C762"/>
          <w:sz w:val="21"/>
          <w:szCs w:val="21"/>
          <w:lang w:val="ru-UA" w:eastAsia="ru-UA"/>
        </w:rPr>
        <w:t>x2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):</w:t>
      </w:r>
    </w:p>
    <w:p w14:paraId="67F2A748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    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"""</w:t>
      </w:r>
    </w:p>
    <w:p w14:paraId="63085297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    Реалізує логіку нейрона OR.</w:t>
      </w:r>
    </w:p>
    <w:p w14:paraId="5155581A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    Ваги: w1=1, w2=1. Поріг: -0.5.</w:t>
      </w:r>
    </w:p>
    <w:p w14:paraId="5221B0D7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    """</w:t>
      </w:r>
    </w:p>
    <w:p w14:paraId="718A0850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    result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*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x1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+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*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x2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-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0.5</w:t>
      </w:r>
    </w:p>
    <w:p w14:paraId="576DC798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    </w:t>
      </w:r>
      <w:r w:rsidRPr="00B23122">
        <w:rPr>
          <w:rFonts w:ascii="Consolas" w:eastAsia="Times New Roman" w:hAnsi="Consolas"/>
          <w:i/>
          <w:iCs/>
          <w:color w:val="82D2CE"/>
          <w:sz w:val="21"/>
          <w:szCs w:val="21"/>
          <w:lang w:val="ru-UA" w:eastAsia="ru-UA"/>
        </w:rPr>
        <w:t>return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82D2CE"/>
          <w:sz w:val="21"/>
          <w:szCs w:val="21"/>
          <w:lang w:val="ru-UA" w:eastAsia="ru-UA"/>
        </w:rPr>
        <w:t>if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result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&gt;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82D2CE"/>
          <w:sz w:val="21"/>
          <w:szCs w:val="21"/>
          <w:lang w:val="ru-UA" w:eastAsia="ru-UA"/>
        </w:rPr>
        <w:t>else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</w:t>
      </w:r>
    </w:p>
    <w:p w14:paraId="298EE6AA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</w:p>
    <w:p w14:paraId="6A33D66E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82D2CE"/>
          <w:sz w:val="21"/>
          <w:szCs w:val="21"/>
          <w:lang w:val="ru-UA" w:eastAsia="ru-UA"/>
        </w:rPr>
        <w:t>def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FB080"/>
          <w:sz w:val="21"/>
          <w:szCs w:val="21"/>
          <w:lang w:val="ru-UA" w:eastAsia="ru-UA"/>
        </w:rPr>
        <w:t>neuron_AND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i/>
          <w:iCs/>
          <w:color w:val="F8C762"/>
          <w:sz w:val="21"/>
          <w:szCs w:val="21"/>
          <w:lang w:val="ru-UA" w:eastAsia="ru-UA"/>
        </w:rPr>
        <w:t>x1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, </w:t>
      </w:r>
      <w:r w:rsidRPr="00B23122">
        <w:rPr>
          <w:rFonts w:ascii="Consolas" w:eastAsia="Times New Roman" w:hAnsi="Consolas"/>
          <w:i/>
          <w:iCs/>
          <w:color w:val="F8C762"/>
          <w:sz w:val="21"/>
          <w:szCs w:val="21"/>
          <w:lang w:val="ru-UA" w:eastAsia="ru-UA"/>
        </w:rPr>
        <w:t>x2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):</w:t>
      </w:r>
    </w:p>
    <w:p w14:paraId="61B62F86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    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"""</w:t>
      </w:r>
    </w:p>
    <w:p w14:paraId="254A014C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    Реалізує логіку нейрона AND.</w:t>
      </w:r>
    </w:p>
    <w:p w14:paraId="23207D61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    Ваги: w1=1, w2=1. Поріг: -1.5.</w:t>
      </w:r>
    </w:p>
    <w:p w14:paraId="3076B1A1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    """</w:t>
      </w:r>
    </w:p>
    <w:p w14:paraId="54893A97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    result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*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x1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+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*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x2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-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1.5</w:t>
      </w:r>
    </w:p>
    <w:p w14:paraId="2F99892D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    </w:t>
      </w:r>
      <w:r w:rsidRPr="00B23122">
        <w:rPr>
          <w:rFonts w:ascii="Consolas" w:eastAsia="Times New Roman" w:hAnsi="Consolas"/>
          <w:i/>
          <w:iCs/>
          <w:color w:val="82D2CE"/>
          <w:sz w:val="21"/>
          <w:szCs w:val="21"/>
          <w:lang w:val="ru-UA" w:eastAsia="ru-UA"/>
        </w:rPr>
        <w:t>return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82D2CE"/>
          <w:sz w:val="21"/>
          <w:szCs w:val="21"/>
          <w:lang w:val="ru-UA" w:eastAsia="ru-UA"/>
        </w:rPr>
        <w:t>if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result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&gt;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82D2CE"/>
          <w:sz w:val="21"/>
          <w:szCs w:val="21"/>
          <w:lang w:val="ru-UA" w:eastAsia="ru-UA"/>
        </w:rPr>
        <w:t>else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</w:t>
      </w:r>
    </w:p>
    <w:p w14:paraId="3030406A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</w:p>
    <w:p w14:paraId="4623FDC5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82D2CE"/>
          <w:sz w:val="21"/>
          <w:szCs w:val="21"/>
          <w:lang w:val="ru-UA" w:eastAsia="ru-UA"/>
        </w:rPr>
        <w:t>def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FB080"/>
          <w:sz w:val="21"/>
          <w:szCs w:val="21"/>
          <w:lang w:val="ru-UA" w:eastAsia="ru-UA"/>
        </w:rPr>
        <w:t>neuron_XOR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i/>
          <w:iCs/>
          <w:color w:val="F8C762"/>
          <w:sz w:val="21"/>
          <w:szCs w:val="21"/>
          <w:lang w:val="ru-UA" w:eastAsia="ru-UA"/>
        </w:rPr>
        <w:t>x1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, </w:t>
      </w:r>
      <w:r w:rsidRPr="00B23122">
        <w:rPr>
          <w:rFonts w:ascii="Consolas" w:eastAsia="Times New Roman" w:hAnsi="Consolas"/>
          <w:i/>
          <w:iCs/>
          <w:color w:val="F8C762"/>
          <w:sz w:val="21"/>
          <w:szCs w:val="21"/>
          <w:lang w:val="ru-UA" w:eastAsia="ru-UA"/>
        </w:rPr>
        <w:t>x2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):</w:t>
      </w:r>
    </w:p>
    <w:p w14:paraId="6DCB518B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    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"""</w:t>
      </w:r>
    </w:p>
    <w:p w14:paraId="2C043FAD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    Реалізує логіку нейрона XOR, використовуючи нейрони OR та AND.</w:t>
      </w:r>
    </w:p>
    <w:p w14:paraId="3A0BA531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    """</w:t>
      </w:r>
    </w:p>
    <w:p w14:paraId="6BCD1E5E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lastRenderedPageBreak/>
        <w:t xml:space="preserve">    </w:t>
      </w:r>
      <w:r w:rsidRPr="00B23122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Перший шар нейронів</w:t>
      </w:r>
    </w:p>
    <w:p w14:paraId="3712E69F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    y1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neuron_OR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x1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x2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6B263FF2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    y2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neuron_AND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x1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x2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35700D1E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    </w:t>
      </w:r>
    </w:p>
    <w:p w14:paraId="26B40873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    </w:t>
      </w:r>
      <w:r w:rsidRPr="00B23122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"Головний" нейрон (другий шар)</w:t>
      </w:r>
    </w:p>
    <w:p w14:paraId="63B4E15E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    </w:t>
      </w:r>
      <w:r w:rsidRPr="00B23122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Ваги: w1=1, w2=-1. Поріг: -0.5.</w:t>
      </w:r>
    </w:p>
    <w:p w14:paraId="2D36B8D4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    </w:t>
      </w:r>
      <w:r w:rsidRPr="00B23122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Ця комбінація спрацьовує лише для (y1=1, y2=0)</w:t>
      </w:r>
    </w:p>
    <w:p w14:paraId="275D6326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    result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*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y1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+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(-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*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y2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-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0.5</w:t>
      </w:r>
    </w:p>
    <w:p w14:paraId="44B1833E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    </w:t>
      </w:r>
      <w:r w:rsidRPr="00B23122">
        <w:rPr>
          <w:rFonts w:ascii="Consolas" w:eastAsia="Times New Roman" w:hAnsi="Consolas"/>
          <w:i/>
          <w:iCs/>
          <w:color w:val="82D2CE"/>
          <w:sz w:val="21"/>
          <w:szCs w:val="21"/>
          <w:lang w:val="ru-UA" w:eastAsia="ru-UA"/>
        </w:rPr>
        <w:t>return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82D2CE"/>
          <w:sz w:val="21"/>
          <w:szCs w:val="21"/>
          <w:lang w:val="ru-UA" w:eastAsia="ru-UA"/>
        </w:rPr>
        <w:t>if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result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&gt;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82D2CE"/>
          <w:sz w:val="21"/>
          <w:szCs w:val="21"/>
          <w:lang w:val="ru-UA" w:eastAsia="ru-UA"/>
        </w:rPr>
        <w:t>else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</w:t>
      </w:r>
    </w:p>
    <w:p w14:paraId="6904C494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</w:p>
    <w:p w14:paraId="76F6408C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--- Генеруємо випадкові точки ---</w:t>
      </w:r>
    </w:p>
    <w:p w14:paraId="60173271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np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random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seed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74F7155B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N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100</w:t>
      </w:r>
    </w:p>
    <w:p w14:paraId="45FB2B03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x1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np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random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rand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N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4FADDBBE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x2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np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random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rand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N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5BD3F711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</w:p>
    <w:p w14:paraId="6DBA285B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--- Обчислюємо виходи (векторизація нейронів) ---</w:t>
      </w:r>
    </w:p>
    <w:p w14:paraId="19AB1B74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v_or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np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vectorize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neuron_OR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5448F64C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v_and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np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vectorize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neuron_AND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0E1DB48E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v_xor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np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vectorize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neuron_XOR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24A45121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</w:p>
    <w:p w14:paraId="4EC9128A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y_or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v_or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x1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x2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12D910C7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y_and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v_and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x1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x2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2C655133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y_xor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v_xor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x1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x2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45E8E021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</w:p>
    <w:p w14:paraId="11EB1A39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--- Підготовка полотна з двома графіками ---</w:t>
      </w:r>
    </w:p>
    <w:p w14:paraId="0359B415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fig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axes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plt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subplots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2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figsize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=(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12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6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))</w:t>
      </w:r>
    </w:p>
    <w:p w14:paraId="235E4606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</w:p>
    <w:p w14:paraId="72B11716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------------------------------</w:t>
      </w:r>
    </w:p>
    <w:p w14:paraId="0ECFAF11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ПЕРШИЙ ГРАФІК: OR і AND у просторі (x1, x2)</w:t>
      </w:r>
    </w:p>
    <w:p w14:paraId="507BCD42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------------------------------</w:t>
      </w:r>
    </w:p>
    <w:p w14:paraId="387E2BA7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ax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axes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[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]</w:t>
      </w:r>
    </w:p>
    <w:p w14:paraId="5B5D74DE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set_title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"Реалізація OR(x1, x2) і AND(x1, x2)"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2B594244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set_xlabel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"x1"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1A4FE779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set_ylabel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"x2"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066FCC5A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set_xlim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09FF3F70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set_ylim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20315BA5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grid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True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20958603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</w:p>
    <w:p w14:paraId="2342D5FE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Розділяючі прямі</w:t>
      </w:r>
    </w:p>
    <w:p w14:paraId="56182DE4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x_vals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np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linspace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100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78A55BA4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plot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x_vals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0.5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-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x_vals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'r--'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label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"g₁(x): x1 + x2 = 0.5 (OR)"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7AB99E48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plot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x_vals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1.5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-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x_vals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'b--'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label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"g₂(x): x1 + x2 = 1.5 (AND)"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3DFA2C2A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</w:p>
    <w:p w14:paraId="417D1269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Розфарбуємо точки за трьома зонами логіки:</w:t>
      </w:r>
    </w:p>
    <w:p w14:paraId="76382719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  зона 1: OR=0 (x1 + x2 &lt; 0.5)</w:t>
      </w:r>
    </w:p>
    <w:p w14:paraId="6340EBEE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  зона 2: OR=1, AND=0 (0.5 &lt;= x1 + x2 &lt; 1.5)</w:t>
      </w:r>
    </w:p>
    <w:p w14:paraId="4CA8016C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  зона 3: AND=1 (x1 + x2 &gt;= 1.5)</w:t>
      </w:r>
    </w:p>
    <w:p w14:paraId="644B5EA7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s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x1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+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x2</w:t>
      </w:r>
    </w:p>
    <w:p w14:paraId="3A7B2561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mask_or0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s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&lt;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0.5</w:t>
      </w:r>
    </w:p>
    <w:p w14:paraId="2155C59E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mask_or1_only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s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&gt;=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0.5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&amp;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s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&lt;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1.5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728B0DE5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lastRenderedPageBreak/>
        <w:t xml:space="preserve">mask_and1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s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&gt;=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1.5</w:t>
      </w:r>
    </w:p>
    <w:p w14:paraId="5BA0FFAD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</w:p>
    <w:p w14:paraId="4A7D88DB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scatter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x1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[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mask_or0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],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x2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[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mask_or0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],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c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'red'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s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60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edgecolors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'black'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label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'OR=0'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4CF820CF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scatter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x1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[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mask_or1_only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],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x2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[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mask_or1_only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],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c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'lime'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s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60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edgecolors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'black'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label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'OR=1, AND=0'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660F8A93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scatter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x1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[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mask_and1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],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x2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[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mask_and1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],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c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'blue'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s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60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edgecolors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'black'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label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'AND=1'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7D442063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</w:p>
    <w:p w14:paraId="399B60E3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legend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loc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"upper right"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18E0C619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</w:p>
    <w:p w14:paraId="021C7A90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------------------------------</w:t>
      </w:r>
    </w:p>
    <w:p w14:paraId="199692BF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ДРУГИЙ ГРАФІК: простір (y1=OR, y2=AND) і лінія XOR</w:t>
      </w:r>
    </w:p>
    <w:p w14:paraId="40887837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------------------------------</w:t>
      </w:r>
    </w:p>
    <w:p w14:paraId="4E78A3C1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ax2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axes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[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]</w:t>
      </w:r>
    </w:p>
    <w:p w14:paraId="052F11C9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ax2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set_title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"Двошаровий персептрон для XOR(x1, x2)"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79CA0A5B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ax2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set_xlabel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"y1 = OR(x1, x2)"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56FC4A0E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ax2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set_ylabel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"y2 = AND(x1, x2)"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27B1E4D0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ax2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set_xlim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6EA3BE5A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ax2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set_ylim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1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1ACA64C7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ax2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grid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True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6188F74A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</w:p>
    <w:p w14:paraId="5E83B948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Розділяюча пряма для XOR у просторі (y1, y2): y2 = y1 - 0.5</w:t>
      </w:r>
    </w:p>
    <w:p w14:paraId="7E67F278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Вона відокремлює точку (1,0) від інших (0,0) та (1,1)</w:t>
      </w:r>
    </w:p>
    <w:p w14:paraId="74CDD456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ax2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plot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x_vals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x_vals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-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0.5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'm--'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label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"g(x): y2 = y1 - 0.5"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1757D311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</w:p>
    <w:p w14:paraId="1F48F557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Згенеруємо окремі випадкові точки у просторі (y1, y2)</w:t>
      </w:r>
    </w:p>
    <w:p w14:paraId="4CF8CCFE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y1r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np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random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rand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N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7FDD0390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y2r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np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random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rand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N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5CDE9C9A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</w:p>
    <w:p w14:paraId="632AB25C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Розфарбуємо за розташуванням відносно лінії y2 = y1 - 0.5</w:t>
      </w:r>
    </w:p>
    <w:p w14:paraId="78095B45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Нижче лінії (y2 &lt; y1 - 0.5) — клас XOR=1, вище/на лінії — XOR=0</w:t>
      </w:r>
    </w:p>
    <w:p w14:paraId="19FF5CD5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mask_xor1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y2r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&lt;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y1r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-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0.5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7499071B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mask_xor0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~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mask_xor1</w:t>
      </w:r>
    </w:p>
    <w:p w14:paraId="2DB28BB3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</w:p>
    <w:p w14:paraId="35A6134A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ax2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scatter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y1r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[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mask_xor0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],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y2r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[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mask_xor0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],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c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'orange'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s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60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edgecolors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'black'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alpha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0.85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marker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's'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label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'XOR=0'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3F3EDFBD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ax2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scatter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y1r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[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mask_xor1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],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y2r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[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mask_xor1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],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c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'blue'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s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60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edgecolors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'black'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alpha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BC88D"/>
          <w:sz w:val="21"/>
          <w:szCs w:val="21"/>
          <w:lang w:val="ru-UA" w:eastAsia="ru-UA"/>
        </w:rPr>
        <w:t>0.85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marker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'o'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,</w:t>
      </w: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 xml:space="preserve"> </w:t>
      </w:r>
      <w:r w:rsidRPr="00B23122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label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'XOR=1'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6A1A380A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</w:p>
    <w:p w14:paraId="0AE4C46F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ax2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legend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</w:t>
      </w:r>
      <w:r w:rsidRPr="00B23122">
        <w:rPr>
          <w:rFonts w:ascii="Consolas" w:eastAsia="Times New Roman" w:hAnsi="Consolas"/>
          <w:i/>
          <w:iCs/>
          <w:color w:val="D6D6DD"/>
          <w:sz w:val="21"/>
          <w:szCs w:val="21"/>
          <w:lang w:val="ru-UA" w:eastAsia="ru-UA"/>
        </w:rPr>
        <w:t>loc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=</w:t>
      </w:r>
      <w:r w:rsidRPr="00B23122">
        <w:rPr>
          <w:rFonts w:ascii="Consolas" w:eastAsia="Times New Roman" w:hAnsi="Consolas"/>
          <w:color w:val="E394DC"/>
          <w:sz w:val="21"/>
          <w:szCs w:val="21"/>
          <w:lang w:val="ru-UA" w:eastAsia="ru-UA"/>
        </w:rPr>
        <w:t>"upper right"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)</w:t>
      </w:r>
    </w:p>
    <w:p w14:paraId="05507FEA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</w:p>
    <w:p w14:paraId="7C47E036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i/>
          <w:iCs/>
          <w:color w:val="E4E4E4"/>
          <w:sz w:val="21"/>
          <w:szCs w:val="21"/>
          <w:lang w:val="ru-UA" w:eastAsia="ru-UA"/>
        </w:rPr>
        <w:t># --- Показати обидва графіки ---</w:t>
      </w:r>
    </w:p>
    <w:p w14:paraId="6C717E43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plt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tight_layout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()</w:t>
      </w:r>
    </w:p>
    <w:p w14:paraId="5905B9EA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  <w:r w:rsidRPr="00B23122">
        <w:rPr>
          <w:rFonts w:ascii="Consolas" w:eastAsia="Times New Roman" w:hAnsi="Consolas"/>
          <w:color w:val="E4E4E4"/>
          <w:sz w:val="21"/>
          <w:szCs w:val="21"/>
          <w:lang w:val="ru-UA" w:eastAsia="ru-UA"/>
        </w:rPr>
        <w:t>plt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.</w:t>
      </w:r>
      <w:r w:rsidRPr="00B23122">
        <w:rPr>
          <w:rFonts w:ascii="Consolas" w:eastAsia="Times New Roman" w:hAnsi="Consolas"/>
          <w:color w:val="AAA0FA"/>
          <w:sz w:val="21"/>
          <w:szCs w:val="21"/>
          <w:lang w:val="ru-UA" w:eastAsia="ru-UA"/>
        </w:rPr>
        <w:t>show</w:t>
      </w:r>
      <w:r w:rsidRPr="00B23122">
        <w:rPr>
          <w:rFonts w:ascii="Consolas" w:eastAsia="Times New Roman" w:hAnsi="Consolas"/>
          <w:color w:val="D6D6DD"/>
          <w:sz w:val="21"/>
          <w:szCs w:val="21"/>
          <w:lang w:val="ru-UA" w:eastAsia="ru-UA"/>
        </w:rPr>
        <w:t>()</w:t>
      </w:r>
    </w:p>
    <w:p w14:paraId="4BBA1D4D" w14:textId="77777777" w:rsidR="00B23122" w:rsidRPr="00B23122" w:rsidRDefault="00B23122" w:rsidP="00B23122">
      <w:pPr>
        <w:shd w:val="clear" w:color="auto" w:fill="181818"/>
        <w:spacing w:after="0" w:line="285" w:lineRule="atLeast"/>
        <w:rPr>
          <w:rFonts w:ascii="Consolas" w:eastAsia="Times New Roman" w:hAnsi="Consolas"/>
          <w:color w:val="E4E4E4"/>
          <w:sz w:val="21"/>
          <w:szCs w:val="21"/>
          <w:lang w:val="ru-UA" w:eastAsia="ru-UA"/>
        </w:rPr>
      </w:pPr>
    </w:p>
    <w:p w14:paraId="76D7F382" w14:textId="77777777" w:rsidR="00B23122" w:rsidRPr="00B23122" w:rsidRDefault="00B23122" w:rsidP="00B23122">
      <w:pPr>
        <w:spacing w:after="0" w:line="360" w:lineRule="auto"/>
        <w:ind w:firstLine="284"/>
        <w:rPr>
          <w:rFonts w:ascii="Times New Roman" w:hAnsi="Times New Roman"/>
          <w:b/>
          <w:sz w:val="28"/>
          <w:szCs w:val="28"/>
          <w:lang w:val="en-US"/>
        </w:rPr>
      </w:pPr>
    </w:p>
    <w:p w14:paraId="6D79C706" w14:textId="77777777" w:rsidR="00216C37" w:rsidRPr="00AD22E4" w:rsidRDefault="00216C37" w:rsidP="00216C37">
      <w:pPr>
        <w:spacing w:after="0" w:line="360" w:lineRule="auto"/>
        <w:ind w:firstLine="284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14:paraId="1F775524" w14:textId="5B28297D" w:rsidR="00CC77A2" w:rsidRPr="00252B76" w:rsidRDefault="00C04440" w:rsidP="00252B76">
      <w:pPr>
        <w:rPr>
          <w:rFonts w:ascii="Times New Roman" w:hAnsi="Times New Roman"/>
          <w:bCs/>
          <w:sz w:val="28"/>
          <w:szCs w:val="28"/>
        </w:rPr>
      </w:pPr>
      <w:r w:rsidRPr="00FB3304">
        <w:rPr>
          <w:rFonts w:ascii="Times New Roman" w:hAnsi="Times New Roman"/>
          <w:b/>
          <w:sz w:val="28"/>
          <w:szCs w:val="28"/>
        </w:rPr>
        <w:lastRenderedPageBreak/>
        <w:t>Висновок:</w:t>
      </w:r>
      <w:r w:rsidR="00252B76">
        <w:rPr>
          <w:rFonts w:ascii="Times New Roman" w:hAnsi="Times New Roman"/>
          <w:b/>
          <w:sz w:val="28"/>
          <w:szCs w:val="28"/>
        </w:rPr>
        <w:t xml:space="preserve"> </w:t>
      </w:r>
      <w:r w:rsidR="00252B76" w:rsidRPr="00252B76">
        <w:rPr>
          <w:rFonts w:ascii="Times New Roman" w:hAnsi="Times New Roman"/>
          <w:bCs/>
          <w:sz w:val="28"/>
          <w:szCs w:val="28"/>
        </w:rPr>
        <w:t>В ході виконання роботи було успішно реалізовано двошаровий персептрон для вирішення нелінійної задачі XOR. Практично продемонстровано, що шляхом перетворення вхідних даних (x1, x2) за допомогою функцій першого шару (OR та AND) у новий простір ознак (y1, y2), задача стає лінійно роздільною. Це дозволило провести єдину розділяючу пряму з рівнянням y2=y</w:t>
      </w:r>
      <w:r w:rsidR="00252B76">
        <w:rPr>
          <w:rFonts w:ascii="Times New Roman" w:hAnsi="Times New Roman"/>
          <w:bCs/>
          <w:sz w:val="28"/>
          <w:szCs w:val="28"/>
        </w:rPr>
        <w:t>1</w:t>
      </w:r>
      <w:r w:rsidR="00252B76" w:rsidRPr="00252B76">
        <w:rPr>
          <w:rFonts w:ascii="Times New Roman" w:hAnsi="Times New Roman"/>
          <w:bCs/>
          <w:sz w:val="28"/>
          <w:szCs w:val="28"/>
        </w:rPr>
        <w:t>−0.5, яка коректно класифікує всі виходи, що підтверджує здатність багатошарових мереж вирішувати складні, нелінійні проблеми.</w:t>
      </w:r>
    </w:p>
    <w:p w14:paraId="0F0B2EA3" w14:textId="4009FB94" w:rsidR="00C04440" w:rsidRPr="00B5555C" w:rsidRDefault="00C04440" w:rsidP="00C6044D">
      <w:pPr>
        <w:spacing w:after="0" w:line="360" w:lineRule="auto"/>
        <w:ind w:firstLine="284"/>
        <w:rPr>
          <w:rFonts w:ascii="Times New Roman" w:hAnsi="Times New Roman"/>
          <w:bCs/>
          <w:sz w:val="28"/>
          <w:szCs w:val="28"/>
        </w:rPr>
      </w:pPr>
    </w:p>
    <w:p w14:paraId="345F3CEA" w14:textId="491043C4" w:rsidR="00E80E83" w:rsidRPr="009347D8" w:rsidRDefault="00E80E83" w:rsidP="00596EC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sectPr w:rsidR="00E80E83" w:rsidRPr="009347D8" w:rsidSect="0097335F">
      <w:headerReference w:type="default" r:id="rId10"/>
      <w:headerReference w:type="first" r:id="rId11"/>
      <w:type w:val="continuous"/>
      <w:pgSz w:w="11906" w:h="16838"/>
      <w:pgMar w:top="426" w:right="567" w:bottom="1418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94F84" w14:textId="77777777" w:rsidR="007A7386" w:rsidRPr="004B61CD" w:rsidRDefault="007A7386">
      <w:r w:rsidRPr="004B61CD">
        <w:separator/>
      </w:r>
    </w:p>
  </w:endnote>
  <w:endnote w:type="continuationSeparator" w:id="0">
    <w:p w14:paraId="32CB2E2A" w14:textId="77777777" w:rsidR="007A7386" w:rsidRPr="004B61CD" w:rsidRDefault="007A7386">
      <w:r w:rsidRPr="004B61C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1A30D" w14:textId="77777777" w:rsidR="007A7386" w:rsidRPr="004B61CD" w:rsidRDefault="007A7386">
      <w:r w:rsidRPr="004B61CD">
        <w:separator/>
      </w:r>
    </w:p>
  </w:footnote>
  <w:footnote w:type="continuationSeparator" w:id="0">
    <w:p w14:paraId="0BE0A44E" w14:textId="77777777" w:rsidR="007A7386" w:rsidRPr="004B61CD" w:rsidRDefault="007A7386">
      <w:r w:rsidRPr="004B61C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E988F" w14:textId="77777777" w:rsidR="00326D2B" w:rsidRPr="004B61CD" w:rsidRDefault="00326D2B" w:rsidP="0097335F">
    <w:pPr>
      <w:pStyle w:val="Header"/>
      <w:ind w:left="-142"/>
    </w:pPr>
    <w:r w:rsidRPr="004B61CD"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Pr="004B61CD" w:rsidRDefault="00326D2B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 w:rsidRPr="004B61CD"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Pr="004B61CD" w:rsidRDefault="00326D2B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 w:rsidRPr="004B61CD"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Pr="004B61CD" w:rsidRDefault="00326D2B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 w:rsidRPr="004B61CD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Pr="004B61CD" w:rsidRDefault="00326D2B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 w:rsidRPr="004B61CD"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Pr="004B61CD" w:rsidRDefault="00326D2B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 w:rsidRPr="004B61CD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Pr="004B61CD" w:rsidRDefault="00326D2B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 w:rsidRPr="004B61CD"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545E331B" w:rsidR="00326D2B" w:rsidRPr="004B61CD" w:rsidRDefault="00326D2B">
                            <w:pPr>
                              <w:pStyle w:val="a"/>
                              <w:jc w:val="center"/>
                              <w:rPr>
                                <w:sz w:val="24"/>
                              </w:rPr>
                            </w:pPr>
                            <w:r w:rsidRPr="004B61CD">
                              <w:rPr>
                                <w:rStyle w:val="PageNumber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B61CD">
                              <w:rPr>
                                <w:rStyle w:val="PageNumber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instrText xml:space="preserve"> PAGE </w:instrText>
                            </w:r>
                            <w:r w:rsidRPr="004B61CD">
                              <w:rPr>
                                <w:rStyle w:val="PageNumber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A3BC3" w:rsidRPr="004B61CD">
                              <w:rPr>
                                <w:rStyle w:val="PageNumber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5</w:t>
                            </w:r>
                            <w:r w:rsidRPr="004B61CD">
                              <w:rPr>
                                <w:rStyle w:val="PageNumber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421AE1BA" w:rsidR="00326D2B" w:rsidRDefault="00A801BF" w:rsidP="00B2143E">
                            <w:pPr>
                              <w:pStyle w:val="a"/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1C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4B61C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B2143E" w:rsidRPr="004B61C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  <w:r w:rsidR="008C6205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5</w:t>
                            </w:r>
                            <w:r w:rsidR="00414ECC" w:rsidRPr="004B61C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414ECC" w:rsidRPr="004B61CD"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  <w:t>12</w:t>
                            </w:r>
                            <w:r w:rsidR="008C6205"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="00414ECC" w:rsidRPr="004B61C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FB51DE" w:rsidRPr="004B61CD"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="00414ECC" w:rsidRPr="004B61C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 w:rsidRPr="004B61C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4B61C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</w:t>
                            </w:r>
                            <w:r w:rsidR="00C800AA"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1C528433" w14:textId="77777777" w:rsidR="00C800AA" w:rsidRPr="00C800AA" w:rsidRDefault="00C800AA" w:rsidP="00B2143E">
                            <w:pPr>
                              <w:pStyle w:val="a"/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B54A549" w14:textId="77777777" w:rsidR="005F4641" w:rsidRPr="004B61CD" w:rsidRDefault="005F4641" w:rsidP="00B2143E">
                            <w:pPr>
                              <w:pStyle w:val="a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left:0;text-align:left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Pr="004B61CD" w:rsidRDefault="00326D2B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 w:rsidRPr="004B61CD"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Pr="004B61CD" w:rsidRDefault="00326D2B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 w:rsidRPr="004B61CD"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Pr="004B61CD" w:rsidRDefault="00326D2B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 w:rsidRPr="004B61CD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Pr="004B61CD" w:rsidRDefault="00326D2B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 w:rsidRPr="004B61CD"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Pr="004B61CD" w:rsidRDefault="00326D2B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 w:rsidRPr="004B61CD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Pr="004B61CD" w:rsidRDefault="00326D2B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 w:rsidRPr="004B61CD"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545E331B" w:rsidR="00326D2B" w:rsidRPr="004B61CD" w:rsidRDefault="00326D2B">
                      <w:pPr>
                        <w:pStyle w:val="a"/>
                        <w:jc w:val="center"/>
                        <w:rPr>
                          <w:sz w:val="24"/>
                        </w:rPr>
                      </w:pPr>
                      <w:r w:rsidRPr="004B61CD">
                        <w:rPr>
                          <w:rStyle w:val="PageNumber"/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fldChar w:fldCharType="begin"/>
                      </w:r>
                      <w:r w:rsidRPr="004B61CD">
                        <w:rPr>
                          <w:rStyle w:val="PageNumber"/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instrText xml:space="preserve"> PAGE </w:instrText>
                      </w:r>
                      <w:r w:rsidRPr="004B61CD">
                        <w:rPr>
                          <w:rStyle w:val="PageNumber"/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fldChar w:fldCharType="separate"/>
                      </w:r>
                      <w:r w:rsidR="000A3BC3" w:rsidRPr="004B61CD">
                        <w:rPr>
                          <w:rStyle w:val="PageNumber"/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5</w:t>
                      </w:r>
                      <w:r w:rsidRPr="004B61CD">
                        <w:rPr>
                          <w:rStyle w:val="PageNumber"/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421AE1BA" w:rsidR="00326D2B" w:rsidRDefault="00A801BF" w:rsidP="00B2143E">
                      <w:pPr>
                        <w:pStyle w:val="a"/>
                        <w:jc w:val="center"/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B61CD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4B61CD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B2143E" w:rsidRPr="004B61CD"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  <w:r w:rsidR="008C6205">
                        <w:rPr>
                          <w:rFonts w:ascii="Calibri" w:hAnsi="Calibri"/>
                          <w:sz w:val="24"/>
                          <w:szCs w:val="24"/>
                        </w:rPr>
                        <w:t>5</w:t>
                      </w:r>
                      <w:r w:rsidR="00414ECC" w:rsidRPr="004B61CD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414ECC" w:rsidRPr="004B61CD"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  <w:t>12</w:t>
                      </w:r>
                      <w:r w:rsidR="008C6205"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="00414ECC" w:rsidRPr="004B61CD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FB51DE" w:rsidRPr="004B61CD"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="00414ECC" w:rsidRPr="004B61CD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 w:rsidR="003E0570" w:rsidRPr="004B61CD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414ECC" w:rsidRPr="004B61CD">
                        <w:rPr>
                          <w:rFonts w:ascii="Calibri" w:hAnsi="Calibri"/>
                          <w:sz w:val="24"/>
                          <w:szCs w:val="24"/>
                        </w:rPr>
                        <w:t>Лр.</w:t>
                      </w:r>
                      <w:r w:rsidR="00C800AA"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1C528433" w14:textId="77777777" w:rsidR="00C800AA" w:rsidRPr="00C800AA" w:rsidRDefault="00C800AA" w:rsidP="00B2143E">
                      <w:pPr>
                        <w:pStyle w:val="a"/>
                        <w:jc w:val="center"/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B54A549" w14:textId="77777777" w:rsidR="005F4641" w:rsidRPr="004B61CD" w:rsidRDefault="005F4641" w:rsidP="00B2143E">
                      <w:pPr>
                        <w:pStyle w:val="a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4B136" w14:textId="77777777" w:rsidR="00326D2B" w:rsidRPr="004B61CD" w:rsidRDefault="00326D2B" w:rsidP="009F131C">
    <w:pPr>
      <w:pStyle w:val="Heading1"/>
      <w:rPr>
        <w:rFonts w:ascii="Times New Roman" w:hAnsi="Times New Roman" w:cs="Times New Roman"/>
        <w:sz w:val="28"/>
        <w:szCs w:val="28"/>
      </w:rPr>
    </w:pPr>
    <w:r w:rsidRPr="004B61CD">
      <w:rPr>
        <w:rFonts w:ascii="Times New Roman" w:hAnsi="Times New Roman" w:cs="Times New Roman"/>
        <w:noProof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7047FD51">
              <wp:simplePos x="0" y="0"/>
              <wp:positionH relativeFrom="page">
                <wp:posOffset>708660</wp:posOffset>
              </wp:positionH>
              <wp:positionV relativeFrom="page">
                <wp:posOffset>251460</wp:posOffset>
              </wp:positionV>
              <wp:extent cx="6588760" cy="10188575"/>
              <wp:effectExtent l="0" t="0" r="21590" b="41275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8575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5112" y="17192"/>
                          <a:ext cx="0" cy="28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Pr="004B61CD" w:rsidRDefault="00326D2B" w:rsidP="00B66788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 w:rsidRPr="004B61CD">
                              <w:rPr>
                                <w:sz w:val="18"/>
                              </w:rPr>
                              <w:t>Змн</w:t>
                            </w:r>
                            <w:r w:rsidRPr="004B61CD"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Pr="004B61CD" w:rsidRDefault="00326D2B" w:rsidP="00B6678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 w:rsidRPr="004B61CD"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Pr="004B61CD" w:rsidRDefault="00326D2B" w:rsidP="00B6678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 w:rsidRPr="004B61CD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Pr="004B61CD" w:rsidRDefault="00326D2B" w:rsidP="00B6678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 w:rsidRPr="004B61CD"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Pr="004B61CD" w:rsidRDefault="00326D2B" w:rsidP="00B6678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 w:rsidRPr="004B61CD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Pr="004B61CD" w:rsidRDefault="00326D2B" w:rsidP="00B66788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 w:rsidRPr="004B61CD"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Pr="004B61CD" w:rsidRDefault="00326D2B" w:rsidP="00B6678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 w:rsidRPr="004B61CD"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46F62144" w:rsidR="00326D2B" w:rsidRPr="004B61CD" w:rsidRDefault="00C05CB7" w:rsidP="00B66788">
                            <w:pPr>
                              <w:pStyle w:val="a"/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</w:pPr>
                            <w:r w:rsidRPr="004B61CD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ЖИТОМИРСЬКА ПОЛІТЕХНІКА</w:t>
                            </w:r>
                            <w:r w:rsidR="005F7A49" w:rsidRPr="004B61CD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</w:t>
                            </w:r>
                            <w:r w:rsidR="00C95106" w:rsidRPr="004B61CD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2</w:t>
                            </w:r>
                            <w:r w:rsidR="008C6205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5</w:t>
                            </w:r>
                            <w:r w:rsidR="005F7A49" w:rsidRPr="004B61CD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</w:t>
                            </w:r>
                            <w:r w:rsidR="003E0570" w:rsidRPr="004B61CD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12</w:t>
                            </w:r>
                            <w:r w:rsidR="008C6205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1</w:t>
                            </w:r>
                            <w:r w:rsidR="005F7A49" w:rsidRPr="004B61CD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</w:t>
                            </w:r>
                            <w:r w:rsidR="00716A83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31</w:t>
                            </w:r>
                            <w:r w:rsidR="005F7A49" w:rsidRPr="004B61CD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.000 –</w:t>
                            </w:r>
                            <w:r w:rsidR="003E0570" w:rsidRPr="004B61CD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 xml:space="preserve"> </w:t>
                            </w:r>
                            <w:r w:rsidR="00414ECC" w:rsidRPr="004B61CD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Лр</w:t>
                            </w:r>
                            <w:r w:rsidR="00716A83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1</w:t>
                            </w:r>
                            <w:r w:rsidR="00716A83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ab/>
                            </w:r>
                            <w:r w:rsidR="00716A83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Pr="004B61CD" w:rsidRDefault="00326D2B" w:rsidP="00B66788">
                              <w:pPr>
                                <w:pStyle w:val="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 w:rsidRPr="004B61CD"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 w:rsidRPr="004B61CD"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5A3E7E3B" w:rsidR="00326D2B" w:rsidRPr="004B61CD" w:rsidRDefault="00716A83" w:rsidP="00B66788">
                              <w:pPr>
                                <w:rPr>
                                  <w:i/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8"/>
                                </w:rPr>
                                <w:t>Ярмоленко А.М.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073" cy="882"/>
                          <a:chOff x="0" y="0"/>
                          <a:chExt cx="21132" cy="57316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57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Pr="004B61CD" w:rsidRDefault="00326D2B" w:rsidP="00B6678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 w:rsidRPr="004B61CD"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85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373DDED1" w:rsidR="00326D2B" w:rsidRPr="00C6044D" w:rsidRDefault="00596ECE" w:rsidP="00B66788">
                              <w:pPr>
                                <w:pStyle w:val="a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</w:pPr>
                              <w:r w:rsidRPr="00596EC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Маєвський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 xml:space="preserve"> О</w:t>
                              </w:r>
                              <w:r w:rsidR="00C6044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В</w:t>
                              </w:r>
                              <w:r w:rsidR="00C6044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Pr="004B61CD" w:rsidRDefault="00326D2B" w:rsidP="00B6678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 w:rsidRPr="004B61CD"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Pr="004B61CD" w:rsidRDefault="00326D2B" w:rsidP="00B66788">
                              <w:pPr>
                                <w:pStyle w:val="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Pr="004B61CD" w:rsidRDefault="00326D2B" w:rsidP="00B6678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 w:rsidRPr="004B61CD"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Pr="004B61CD" w:rsidRDefault="00326D2B" w:rsidP="00B66788">
                              <w:pPr>
                                <w:pStyle w:val="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Pr="004B61CD" w:rsidRDefault="002638A5" w:rsidP="00B6678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 w:rsidRPr="004B61CD">
                                <w:rPr>
                                  <w:sz w:val="18"/>
                                </w:rPr>
                                <w:t>Зав.каф.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276186A7" w:rsidR="00326D2B" w:rsidRPr="004B61CD" w:rsidRDefault="008C6205" w:rsidP="00B66788">
                              <w:pPr>
                                <w:pStyle w:val="a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Вакалюк Т.А.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2A7248CF" w:rsidR="00326D2B" w:rsidRDefault="00414ECC" w:rsidP="00954BE3">
                            <w:pPr>
                              <w:pStyle w:val="a"/>
                              <w:spacing w:before="120"/>
                              <w:jc w:val="center"/>
                            </w:pPr>
                            <w:r w:rsidRPr="004B61CD">
                              <w:t>Звіт з лабораторної роботи №</w:t>
                            </w:r>
                            <w:r w:rsidR="00716A83">
                              <w:t>1</w:t>
                            </w:r>
                          </w:p>
                          <w:p w14:paraId="7095962F" w14:textId="77777777" w:rsidR="004E6535" w:rsidRPr="004B61CD" w:rsidRDefault="004E6535" w:rsidP="00954BE3">
                            <w:pPr>
                              <w:pStyle w:val="a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Pr="004B61CD" w:rsidRDefault="00326D2B" w:rsidP="00B6678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 w:rsidRPr="004B61CD"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Pr="004B61CD" w:rsidRDefault="003E0570" w:rsidP="00B66788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 w:rsidRPr="004B61CD">
                              <w:rPr>
                                <w:sz w:val="18"/>
                              </w:rPr>
                              <w:t>А</w:t>
                            </w:r>
                            <w:r w:rsidR="00326D2B" w:rsidRPr="004B61CD">
                              <w:rPr>
                                <w:sz w:val="18"/>
                              </w:rPr>
                              <w:t>р</w:t>
                            </w:r>
                            <w:r w:rsidRPr="004B61CD">
                              <w:rPr>
                                <w:sz w:val="18"/>
                              </w:rPr>
                              <w:t>к</w:t>
                            </w:r>
                            <w:r w:rsidR="00326D2B" w:rsidRPr="004B61CD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57146739" w:rsidR="00326D2B" w:rsidRDefault="00B23122" w:rsidP="00B66788">
                            <w:pPr>
                              <w:pStyle w:val="a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7</w:t>
                            </w:r>
                          </w:p>
                          <w:p w14:paraId="113B9A35" w14:textId="77777777" w:rsidR="008C6205" w:rsidRPr="004B61CD" w:rsidRDefault="008C6205" w:rsidP="00B66788">
                            <w:pPr>
                              <w:pStyle w:val="a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568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6D055E81" w:rsidR="00326D2B" w:rsidRPr="004B61CD" w:rsidRDefault="00B86DBA" w:rsidP="00311F95">
                            <w:pPr>
                              <w:pStyle w:val="a"/>
                              <w:jc w:val="center"/>
                              <w:rPr>
                                <w:rFonts w:ascii="Arial" w:hAnsi="Arial"/>
                                <w:sz w:val="36"/>
                                <w:szCs w:val="36"/>
                              </w:rPr>
                            </w:pPr>
                            <w:r w:rsidRPr="001219C2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 w:rsidRPr="001219C2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 w:rsidRPr="001219C2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8C6205">
                              <w:rPr>
                                <w:rFonts w:ascii="Arial" w:hAnsi="Arial"/>
                                <w:color w:val="000000" w:themeColor="text1"/>
                                <w:sz w:val="32"/>
                                <w:szCs w:val="32"/>
                              </w:rPr>
                              <w:t>ІПЗ</w:t>
                            </w:r>
                            <w:r w:rsidR="00CA2882" w:rsidRPr="001219C2">
                              <w:rPr>
                                <w:rFonts w:ascii="Arial" w:hAnsi="Arial"/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 w:rsidR="001219C2" w:rsidRPr="001219C2">
                              <w:rPr>
                                <w:rFonts w:ascii="Arial" w:hAnsi="Arial"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  <w:r w:rsidR="008C6205">
                              <w:rPr>
                                <w:rFonts w:ascii="Arial" w:hAnsi="Arial"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  <w:r w:rsidR="001219C2" w:rsidRPr="001219C2">
                              <w:rPr>
                                <w:rFonts w:ascii="Arial" w:hAnsi="Arial"/>
                                <w:color w:val="000000" w:themeColor="text1"/>
                                <w:szCs w:val="28"/>
                              </w:rPr>
                              <w:t>-</w:t>
                            </w:r>
                            <w:r w:rsidR="00CA2882" w:rsidRPr="001219C2">
                              <w:rPr>
                                <w:rFonts w:ascii="Arial" w:hAnsi="Arial"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8pt;margin-top:19.8pt;width:518.8pt;height:802.25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5112,17192" to="5112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Pr="004B61CD" w:rsidRDefault="00326D2B" w:rsidP="00B66788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 w:rsidRPr="004B61CD">
                        <w:rPr>
                          <w:sz w:val="18"/>
                        </w:rPr>
                        <w:t>Змн</w:t>
                      </w:r>
                      <w:r w:rsidRPr="004B61CD"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Pr="004B61CD" w:rsidRDefault="00326D2B" w:rsidP="00B6678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 w:rsidRPr="004B61CD"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Pr="004B61CD" w:rsidRDefault="00326D2B" w:rsidP="00B6678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 w:rsidRPr="004B61CD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Pr="004B61CD" w:rsidRDefault="00326D2B" w:rsidP="00B6678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 w:rsidRPr="004B61CD"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Pr="004B61CD" w:rsidRDefault="00326D2B" w:rsidP="00B6678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 w:rsidRPr="004B61CD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Pr="004B61CD" w:rsidRDefault="00326D2B" w:rsidP="00B66788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 w:rsidRPr="004B61CD"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Pr="004B61CD" w:rsidRDefault="00326D2B" w:rsidP="00B6678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 w:rsidRPr="004B61CD"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46F62144" w:rsidR="00326D2B" w:rsidRPr="004B61CD" w:rsidRDefault="00C05CB7" w:rsidP="00B66788">
                      <w:pPr>
                        <w:pStyle w:val="a"/>
                        <w:jc w:val="center"/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</w:pPr>
                      <w:r w:rsidRPr="004B61CD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ЖИТОМИРСЬКА ПОЛІТЕХНІКА</w:t>
                      </w:r>
                      <w:r w:rsidR="005F7A49" w:rsidRPr="004B61CD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</w:t>
                      </w:r>
                      <w:r w:rsidR="00C95106" w:rsidRPr="004B61CD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2</w:t>
                      </w:r>
                      <w:r w:rsidR="008C6205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5</w:t>
                      </w:r>
                      <w:r w:rsidR="005F7A49" w:rsidRPr="004B61CD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</w:t>
                      </w:r>
                      <w:r w:rsidR="003E0570" w:rsidRPr="004B61CD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12</w:t>
                      </w:r>
                      <w:r w:rsidR="008C6205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1</w:t>
                      </w:r>
                      <w:r w:rsidR="005F7A49" w:rsidRPr="004B61CD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</w:t>
                      </w:r>
                      <w:r w:rsidR="00716A83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31</w:t>
                      </w:r>
                      <w:r w:rsidR="005F7A49" w:rsidRPr="004B61CD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.000 –</w:t>
                      </w:r>
                      <w:r w:rsidR="003E0570" w:rsidRPr="004B61CD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 xml:space="preserve"> </w:t>
                      </w:r>
                      <w:r w:rsidR="00414ECC" w:rsidRPr="004B61CD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Лр</w:t>
                      </w:r>
                      <w:r w:rsidR="00716A83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1</w:t>
                      </w:r>
                      <w:r w:rsidR="00716A83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ab/>
                      </w:r>
                      <w:r w:rsidR="00716A83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ab/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Pr="004B61CD" w:rsidRDefault="00326D2B" w:rsidP="00B66788">
                        <w:pPr>
                          <w:pStyle w:val="a"/>
                          <w:rPr>
                            <w:rFonts w:ascii="Journal" w:hAnsi="Journal"/>
                            <w:sz w:val="18"/>
                          </w:rPr>
                        </w:pPr>
                        <w:r w:rsidRPr="004B61CD">
                          <w:rPr>
                            <w:sz w:val="18"/>
                          </w:rPr>
                          <w:t xml:space="preserve"> Розро</w:t>
                        </w:r>
                        <w:r w:rsidRPr="004B61CD"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5A3E7E3B" w:rsidR="00326D2B" w:rsidRPr="004B61CD" w:rsidRDefault="00716A83" w:rsidP="00B66788">
                        <w:pPr>
                          <w:rPr>
                            <w:i/>
                            <w:color w:val="FF0000"/>
                            <w:sz w:val="18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8"/>
                          </w:rPr>
                          <w:t>Ярмоленко А.М.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5073;height:882" coordsize="21132,57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5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Pr="004B61CD" w:rsidRDefault="00326D2B" w:rsidP="00B66788">
                        <w:pPr>
                          <w:pStyle w:val="a"/>
                          <w:rPr>
                            <w:sz w:val="18"/>
                          </w:rPr>
                        </w:pPr>
                        <w:r w:rsidRPr="004B61CD"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5" style="position:absolute;left:9281;width:1185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373DDED1" w:rsidR="00326D2B" w:rsidRPr="00C6044D" w:rsidRDefault="00596ECE" w:rsidP="00B66788">
                        <w:pPr>
                          <w:pStyle w:val="a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</w:pPr>
                        <w:r w:rsidRPr="00596ECE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  <w:t>Маєвський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  <w:t xml:space="preserve"> О</w:t>
                        </w:r>
                        <w:r w:rsidR="00C6044D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  <w:t>.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  <w:t>В</w:t>
                        </w:r>
                        <w:r w:rsidR="00C6044D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Pr="004B61CD" w:rsidRDefault="00326D2B" w:rsidP="00B66788">
                        <w:pPr>
                          <w:pStyle w:val="a"/>
                          <w:rPr>
                            <w:sz w:val="18"/>
                          </w:rPr>
                        </w:pPr>
                        <w:r w:rsidRPr="004B61CD"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Pr="004B61CD" w:rsidRDefault="00326D2B" w:rsidP="00B66788">
                        <w:pPr>
                          <w:pStyle w:val="a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Pr="004B61CD" w:rsidRDefault="00326D2B" w:rsidP="00B66788">
                        <w:pPr>
                          <w:pStyle w:val="a"/>
                          <w:rPr>
                            <w:sz w:val="18"/>
                          </w:rPr>
                        </w:pPr>
                        <w:r w:rsidRPr="004B61CD"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Pr="004B61CD" w:rsidRDefault="00326D2B" w:rsidP="00B66788">
                        <w:pPr>
                          <w:pStyle w:val="a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Pr="004B61CD" w:rsidRDefault="002638A5" w:rsidP="00B66788">
                        <w:pPr>
                          <w:pStyle w:val="a"/>
                          <w:rPr>
                            <w:sz w:val="18"/>
                          </w:rPr>
                        </w:pPr>
                        <w:r w:rsidRPr="004B61CD"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276186A7" w:rsidR="00326D2B" w:rsidRPr="004B61CD" w:rsidRDefault="008C6205" w:rsidP="00B66788">
                        <w:pPr>
                          <w:pStyle w:val="a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>Вакалюк Т.А.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2A7248CF" w:rsidR="00326D2B" w:rsidRDefault="00414ECC" w:rsidP="00954BE3">
                      <w:pPr>
                        <w:pStyle w:val="a"/>
                        <w:spacing w:before="120"/>
                        <w:jc w:val="center"/>
                      </w:pPr>
                      <w:r w:rsidRPr="004B61CD">
                        <w:t>Звіт з лабораторної роботи №</w:t>
                      </w:r>
                      <w:r w:rsidR="00716A83">
                        <w:t>1</w:t>
                      </w:r>
                    </w:p>
                    <w:p w14:paraId="7095962F" w14:textId="77777777" w:rsidR="004E6535" w:rsidRPr="004B61CD" w:rsidRDefault="004E6535" w:rsidP="00954BE3">
                      <w:pPr>
                        <w:pStyle w:val="a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Pr="004B61CD" w:rsidRDefault="00326D2B" w:rsidP="00B6678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 w:rsidRPr="004B61CD"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Pr="004B61CD" w:rsidRDefault="003E0570" w:rsidP="00B66788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 w:rsidRPr="004B61CD">
                        <w:rPr>
                          <w:sz w:val="18"/>
                        </w:rPr>
                        <w:t>А</w:t>
                      </w:r>
                      <w:r w:rsidR="00326D2B" w:rsidRPr="004B61CD">
                        <w:rPr>
                          <w:sz w:val="18"/>
                        </w:rPr>
                        <w:t>р</w:t>
                      </w:r>
                      <w:r w:rsidRPr="004B61CD">
                        <w:rPr>
                          <w:sz w:val="18"/>
                        </w:rPr>
                        <w:t>к</w:t>
                      </w:r>
                      <w:r w:rsidR="00326D2B" w:rsidRPr="004B61CD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57146739" w:rsidR="00326D2B" w:rsidRDefault="00B23122" w:rsidP="00B66788">
                      <w:pPr>
                        <w:pStyle w:val="a"/>
                        <w:jc w:val="center"/>
                        <w:rPr>
                          <w:iCs/>
                          <w:sz w:val="18"/>
                        </w:rPr>
                      </w:pPr>
                      <w:r>
                        <w:rPr>
                          <w:iCs/>
                          <w:sz w:val="18"/>
                        </w:rPr>
                        <w:t>7</w:t>
                      </w:r>
                    </w:p>
                    <w:p w14:paraId="113B9A35" w14:textId="77777777" w:rsidR="008C6205" w:rsidRPr="004B61CD" w:rsidRDefault="008C6205" w:rsidP="00B66788">
                      <w:pPr>
                        <w:pStyle w:val="a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568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6D055E81" w:rsidR="00326D2B" w:rsidRPr="004B61CD" w:rsidRDefault="00B86DBA" w:rsidP="00311F95">
                      <w:pPr>
                        <w:pStyle w:val="a"/>
                        <w:jc w:val="center"/>
                        <w:rPr>
                          <w:rFonts w:ascii="Arial" w:hAnsi="Arial"/>
                          <w:sz w:val="36"/>
                          <w:szCs w:val="36"/>
                        </w:rPr>
                      </w:pPr>
                      <w:r w:rsidRPr="001219C2"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 w:rsidRPr="001219C2"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 w:rsidRPr="001219C2"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</w:t>
                      </w:r>
                      <w:r w:rsidR="008C6205">
                        <w:rPr>
                          <w:rFonts w:ascii="Arial" w:hAnsi="Arial"/>
                          <w:color w:val="000000" w:themeColor="text1"/>
                          <w:sz w:val="32"/>
                          <w:szCs w:val="32"/>
                        </w:rPr>
                        <w:t>ІПЗ</w:t>
                      </w:r>
                      <w:r w:rsidR="00CA2882" w:rsidRPr="001219C2">
                        <w:rPr>
                          <w:rFonts w:ascii="Arial" w:hAnsi="Arial"/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 w:rsidR="001219C2" w:rsidRPr="001219C2">
                        <w:rPr>
                          <w:rFonts w:ascii="Arial" w:hAnsi="Arial"/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  <w:r w:rsidR="008C6205">
                        <w:rPr>
                          <w:rFonts w:ascii="Arial" w:hAnsi="Arial"/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  <w:r w:rsidR="001219C2" w:rsidRPr="001219C2">
                        <w:rPr>
                          <w:rFonts w:ascii="Arial" w:hAnsi="Arial"/>
                          <w:color w:val="000000" w:themeColor="text1"/>
                          <w:szCs w:val="28"/>
                        </w:rPr>
                        <w:t>-</w:t>
                      </w:r>
                      <w:r w:rsidR="00CA2882" w:rsidRPr="001219C2">
                        <w:rPr>
                          <w:rFonts w:ascii="Arial" w:hAnsi="Arial"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5916A6"/>
    <w:multiLevelType w:val="hybridMultilevel"/>
    <w:tmpl w:val="51662D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C51D9"/>
    <w:multiLevelType w:val="hybridMultilevel"/>
    <w:tmpl w:val="9190E53E"/>
    <w:lvl w:ilvl="0" w:tplc="1804975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25423"/>
    <w:rsid w:val="00032079"/>
    <w:rsid w:val="00037AAE"/>
    <w:rsid w:val="00037F50"/>
    <w:rsid w:val="00040786"/>
    <w:rsid w:val="0004617D"/>
    <w:rsid w:val="0005325B"/>
    <w:rsid w:val="00055B8D"/>
    <w:rsid w:val="00064821"/>
    <w:rsid w:val="00065D0A"/>
    <w:rsid w:val="000663E4"/>
    <w:rsid w:val="00066B50"/>
    <w:rsid w:val="00067E52"/>
    <w:rsid w:val="00072A0E"/>
    <w:rsid w:val="00073266"/>
    <w:rsid w:val="000733AE"/>
    <w:rsid w:val="0007391D"/>
    <w:rsid w:val="00080607"/>
    <w:rsid w:val="000806C9"/>
    <w:rsid w:val="00082DDA"/>
    <w:rsid w:val="000904F3"/>
    <w:rsid w:val="00090D28"/>
    <w:rsid w:val="00090E3B"/>
    <w:rsid w:val="00096498"/>
    <w:rsid w:val="0009694F"/>
    <w:rsid w:val="000A3BC3"/>
    <w:rsid w:val="000B0280"/>
    <w:rsid w:val="000B368B"/>
    <w:rsid w:val="000B5891"/>
    <w:rsid w:val="000B6153"/>
    <w:rsid w:val="000B6762"/>
    <w:rsid w:val="000B6D0F"/>
    <w:rsid w:val="000C5159"/>
    <w:rsid w:val="000C5C39"/>
    <w:rsid w:val="000D2C0A"/>
    <w:rsid w:val="000D5EE1"/>
    <w:rsid w:val="000D7237"/>
    <w:rsid w:val="000E3D9E"/>
    <w:rsid w:val="000E57FF"/>
    <w:rsid w:val="000E6921"/>
    <w:rsid w:val="000F0098"/>
    <w:rsid w:val="000F12CA"/>
    <w:rsid w:val="000F1901"/>
    <w:rsid w:val="000F2684"/>
    <w:rsid w:val="000F4A42"/>
    <w:rsid w:val="000F6B5D"/>
    <w:rsid w:val="000F7DC9"/>
    <w:rsid w:val="0011226C"/>
    <w:rsid w:val="00112D87"/>
    <w:rsid w:val="00113BC9"/>
    <w:rsid w:val="001219C2"/>
    <w:rsid w:val="00122665"/>
    <w:rsid w:val="00122766"/>
    <w:rsid w:val="00125EC3"/>
    <w:rsid w:val="00131316"/>
    <w:rsid w:val="0013196D"/>
    <w:rsid w:val="00135E9D"/>
    <w:rsid w:val="001379D8"/>
    <w:rsid w:val="00145FA5"/>
    <w:rsid w:val="0015702C"/>
    <w:rsid w:val="001601C0"/>
    <w:rsid w:val="001604A2"/>
    <w:rsid w:val="00161278"/>
    <w:rsid w:val="00162E45"/>
    <w:rsid w:val="001638E4"/>
    <w:rsid w:val="00164809"/>
    <w:rsid w:val="0017604C"/>
    <w:rsid w:val="00180E03"/>
    <w:rsid w:val="00193A2E"/>
    <w:rsid w:val="00193D94"/>
    <w:rsid w:val="00196673"/>
    <w:rsid w:val="001A4C17"/>
    <w:rsid w:val="001B24AD"/>
    <w:rsid w:val="001B3921"/>
    <w:rsid w:val="001B3F8C"/>
    <w:rsid w:val="001B7F3D"/>
    <w:rsid w:val="001C0B7D"/>
    <w:rsid w:val="001C133B"/>
    <w:rsid w:val="001C283F"/>
    <w:rsid w:val="001C7E42"/>
    <w:rsid w:val="001D0306"/>
    <w:rsid w:val="001D0B38"/>
    <w:rsid w:val="001D1CB5"/>
    <w:rsid w:val="001D3E06"/>
    <w:rsid w:val="001E362A"/>
    <w:rsid w:val="001E6442"/>
    <w:rsid w:val="00200C8D"/>
    <w:rsid w:val="002033DA"/>
    <w:rsid w:val="00203D4C"/>
    <w:rsid w:val="00207042"/>
    <w:rsid w:val="00211AF6"/>
    <w:rsid w:val="002148A6"/>
    <w:rsid w:val="002151B1"/>
    <w:rsid w:val="00216C37"/>
    <w:rsid w:val="00220A87"/>
    <w:rsid w:val="00220B8F"/>
    <w:rsid w:val="00221EF8"/>
    <w:rsid w:val="0022400C"/>
    <w:rsid w:val="00236856"/>
    <w:rsid w:val="00245CE6"/>
    <w:rsid w:val="00246C40"/>
    <w:rsid w:val="002472BA"/>
    <w:rsid w:val="0024747B"/>
    <w:rsid w:val="00252B76"/>
    <w:rsid w:val="00256E9C"/>
    <w:rsid w:val="002600DB"/>
    <w:rsid w:val="00260199"/>
    <w:rsid w:val="002638A5"/>
    <w:rsid w:val="00265C70"/>
    <w:rsid w:val="002667BF"/>
    <w:rsid w:val="0027502A"/>
    <w:rsid w:val="00275053"/>
    <w:rsid w:val="00276271"/>
    <w:rsid w:val="00276D97"/>
    <w:rsid w:val="00287D22"/>
    <w:rsid w:val="002975BB"/>
    <w:rsid w:val="002A23DD"/>
    <w:rsid w:val="002A2BEE"/>
    <w:rsid w:val="002A49F9"/>
    <w:rsid w:val="002A6790"/>
    <w:rsid w:val="002B1A62"/>
    <w:rsid w:val="002C00EB"/>
    <w:rsid w:val="002C0734"/>
    <w:rsid w:val="002C2CAA"/>
    <w:rsid w:val="002C5FE8"/>
    <w:rsid w:val="002C6A4E"/>
    <w:rsid w:val="002D359F"/>
    <w:rsid w:val="002D42F1"/>
    <w:rsid w:val="002D5801"/>
    <w:rsid w:val="002D72D9"/>
    <w:rsid w:val="002D731E"/>
    <w:rsid w:val="002E7FC3"/>
    <w:rsid w:val="002F06E9"/>
    <w:rsid w:val="002F197E"/>
    <w:rsid w:val="002F361F"/>
    <w:rsid w:val="002F46A5"/>
    <w:rsid w:val="002F4989"/>
    <w:rsid w:val="002F4CCE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27E44"/>
    <w:rsid w:val="00333F7F"/>
    <w:rsid w:val="00335EF2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2162"/>
    <w:rsid w:val="00394FDE"/>
    <w:rsid w:val="00395791"/>
    <w:rsid w:val="003979FE"/>
    <w:rsid w:val="00397B54"/>
    <w:rsid w:val="003A16D4"/>
    <w:rsid w:val="003A32E4"/>
    <w:rsid w:val="003A4D47"/>
    <w:rsid w:val="003A6D99"/>
    <w:rsid w:val="003B2DB3"/>
    <w:rsid w:val="003B36B6"/>
    <w:rsid w:val="003B4B06"/>
    <w:rsid w:val="003B5078"/>
    <w:rsid w:val="003B6CE9"/>
    <w:rsid w:val="003C3807"/>
    <w:rsid w:val="003C70C8"/>
    <w:rsid w:val="003D0A01"/>
    <w:rsid w:val="003D3952"/>
    <w:rsid w:val="003D5947"/>
    <w:rsid w:val="003E0570"/>
    <w:rsid w:val="003E6120"/>
    <w:rsid w:val="003E69C1"/>
    <w:rsid w:val="003E6E94"/>
    <w:rsid w:val="003E6F39"/>
    <w:rsid w:val="003E719E"/>
    <w:rsid w:val="003F161E"/>
    <w:rsid w:val="003F2ABB"/>
    <w:rsid w:val="003F7A5A"/>
    <w:rsid w:val="004004BC"/>
    <w:rsid w:val="004024F1"/>
    <w:rsid w:val="0040372A"/>
    <w:rsid w:val="0040697B"/>
    <w:rsid w:val="00407F9D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36FBB"/>
    <w:rsid w:val="00441D33"/>
    <w:rsid w:val="004428A5"/>
    <w:rsid w:val="004455B1"/>
    <w:rsid w:val="00454D51"/>
    <w:rsid w:val="004573EE"/>
    <w:rsid w:val="00464CB1"/>
    <w:rsid w:val="00473FC9"/>
    <w:rsid w:val="00482385"/>
    <w:rsid w:val="0048324E"/>
    <w:rsid w:val="004935B2"/>
    <w:rsid w:val="004953D0"/>
    <w:rsid w:val="004A2797"/>
    <w:rsid w:val="004A324D"/>
    <w:rsid w:val="004A37BB"/>
    <w:rsid w:val="004A5C8F"/>
    <w:rsid w:val="004B1519"/>
    <w:rsid w:val="004B2FA3"/>
    <w:rsid w:val="004B447B"/>
    <w:rsid w:val="004B61CD"/>
    <w:rsid w:val="004B732E"/>
    <w:rsid w:val="004C359E"/>
    <w:rsid w:val="004C6AB1"/>
    <w:rsid w:val="004C7EE5"/>
    <w:rsid w:val="004D4022"/>
    <w:rsid w:val="004D4498"/>
    <w:rsid w:val="004D7B21"/>
    <w:rsid w:val="004E3941"/>
    <w:rsid w:val="004E4084"/>
    <w:rsid w:val="004E5037"/>
    <w:rsid w:val="004E50E7"/>
    <w:rsid w:val="004E6535"/>
    <w:rsid w:val="004E7D69"/>
    <w:rsid w:val="004F1196"/>
    <w:rsid w:val="005001D2"/>
    <w:rsid w:val="00501644"/>
    <w:rsid w:val="00504A3B"/>
    <w:rsid w:val="00506BCB"/>
    <w:rsid w:val="00511AE4"/>
    <w:rsid w:val="00511D00"/>
    <w:rsid w:val="00512BD1"/>
    <w:rsid w:val="00514614"/>
    <w:rsid w:val="00517CEE"/>
    <w:rsid w:val="005222BF"/>
    <w:rsid w:val="00525897"/>
    <w:rsid w:val="00530562"/>
    <w:rsid w:val="00532F0B"/>
    <w:rsid w:val="005371E7"/>
    <w:rsid w:val="00540B21"/>
    <w:rsid w:val="00540E9A"/>
    <w:rsid w:val="005422A1"/>
    <w:rsid w:val="005453C2"/>
    <w:rsid w:val="00565C41"/>
    <w:rsid w:val="00567D1E"/>
    <w:rsid w:val="0059481B"/>
    <w:rsid w:val="0059512E"/>
    <w:rsid w:val="00596ECE"/>
    <w:rsid w:val="005A14B4"/>
    <w:rsid w:val="005A20E1"/>
    <w:rsid w:val="005A2112"/>
    <w:rsid w:val="005A45E1"/>
    <w:rsid w:val="005B3A7D"/>
    <w:rsid w:val="005D422A"/>
    <w:rsid w:val="005E0121"/>
    <w:rsid w:val="005E3725"/>
    <w:rsid w:val="005E5110"/>
    <w:rsid w:val="005E6DEE"/>
    <w:rsid w:val="005F4641"/>
    <w:rsid w:val="005F747D"/>
    <w:rsid w:val="005F7A49"/>
    <w:rsid w:val="006000F9"/>
    <w:rsid w:val="0060196C"/>
    <w:rsid w:val="0060519B"/>
    <w:rsid w:val="00614429"/>
    <w:rsid w:val="00615CBE"/>
    <w:rsid w:val="00617F80"/>
    <w:rsid w:val="00620937"/>
    <w:rsid w:val="006219FD"/>
    <w:rsid w:val="00623075"/>
    <w:rsid w:val="00624750"/>
    <w:rsid w:val="00624799"/>
    <w:rsid w:val="006269E7"/>
    <w:rsid w:val="0064486D"/>
    <w:rsid w:val="006470A2"/>
    <w:rsid w:val="00651D76"/>
    <w:rsid w:val="0066143A"/>
    <w:rsid w:val="00662CAD"/>
    <w:rsid w:val="006675C0"/>
    <w:rsid w:val="00672BA5"/>
    <w:rsid w:val="00681C05"/>
    <w:rsid w:val="0068481F"/>
    <w:rsid w:val="00685982"/>
    <w:rsid w:val="006861A5"/>
    <w:rsid w:val="00686EA5"/>
    <w:rsid w:val="0068773B"/>
    <w:rsid w:val="006908EF"/>
    <w:rsid w:val="00691B92"/>
    <w:rsid w:val="006965FB"/>
    <w:rsid w:val="00696902"/>
    <w:rsid w:val="006A6A4D"/>
    <w:rsid w:val="006B0D46"/>
    <w:rsid w:val="006B2B0B"/>
    <w:rsid w:val="006C1C21"/>
    <w:rsid w:val="006C359C"/>
    <w:rsid w:val="006C7040"/>
    <w:rsid w:val="006C7DDF"/>
    <w:rsid w:val="006D195A"/>
    <w:rsid w:val="006D52F5"/>
    <w:rsid w:val="006D6136"/>
    <w:rsid w:val="006E21D8"/>
    <w:rsid w:val="006E469B"/>
    <w:rsid w:val="006F30A5"/>
    <w:rsid w:val="006F6A78"/>
    <w:rsid w:val="006F6F54"/>
    <w:rsid w:val="006F7C9B"/>
    <w:rsid w:val="006F7D35"/>
    <w:rsid w:val="00706DDA"/>
    <w:rsid w:val="007131A7"/>
    <w:rsid w:val="00716A83"/>
    <w:rsid w:val="007204D3"/>
    <w:rsid w:val="00720CA8"/>
    <w:rsid w:val="00720DBD"/>
    <w:rsid w:val="00723BB9"/>
    <w:rsid w:val="0072667C"/>
    <w:rsid w:val="007317FB"/>
    <w:rsid w:val="007322E0"/>
    <w:rsid w:val="00735DB1"/>
    <w:rsid w:val="007377C7"/>
    <w:rsid w:val="007401CD"/>
    <w:rsid w:val="007431A9"/>
    <w:rsid w:val="007508BA"/>
    <w:rsid w:val="00762491"/>
    <w:rsid w:val="00763D44"/>
    <w:rsid w:val="00771FE6"/>
    <w:rsid w:val="007729DF"/>
    <w:rsid w:val="00780A5D"/>
    <w:rsid w:val="007844F4"/>
    <w:rsid w:val="00784A72"/>
    <w:rsid w:val="00784AE4"/>
    <w:rsid w:val="007860ED"/>
    <w:rsid w:val="007874E0"/>
    <w:rsid w:val="00792548"/>
    <w:rsid w:val="0079448A"/>
    <w:rsid w:val="00795654"/>
    <w:rsid w:val="007964F3"/>
    <w:rsid w:val="007A1824"/>
    <w:rsid w:val="007A2582"/>
    <w:rsid w:val="007A6392"/>
    <w:rsid w:val="007A7386"/>
    <w:rsid w:val="007A765F"/>
    <w:rsid w:val="007B3129"/>
    <w:rsid w:val="007B4933"/>
    <w:rsid w:val="007C18C6"/>
    <w:rsid w:val="007C4928"/>
    <w:rsid w:val="007C4CA0"/>
    <w:rsid w:val="007C74D5"/>
    <w:rsid w:val="007D0FC9"/>
    <w:rsid w:val="007E696E"/>
    <w:rsid w:val="007F0DA4"/>
    <w:rsid w:val="007F18F4"/>
    <w:rsid w:val="007F267C"/>
    <w:rsid w:val="007F2BF6"/>
    <w:rsid w:val="007F33B8"/>
    <w:rsid w:val="007F7069"/>
    <w:rsid w:val="00801FF5"/>
    <w:rsid w:val="00804E4B"/>
    <w:rsid w:val="0080663F"/>
    <w:rsid w:val="008106EF"/>
    <w:rsid w:val="008109C2"/>
    <w:rsid w:val="008130D5"/>
    <w:rsid w:val="00813ABA"/>
    <w:rsid w:val="00821D6B"/>
    <w:rsid w:val="00822843"/>
    <w:rsid w:val="00823CF7"/>
    <w:rsid w:val="0082592A"/>
    <w:rsid w:val="008269A9"/>
    <w:rsid w:val="00830CC6"/>
    <w:rsid w:val="00831415"/>
    <w:rsid w:val="008328CC"/>
    <w:rsid w:val="008330DA"/>
    <w:rsid w:val="008330DD"/>
    <w:rsid w:val="00834D72"/>
    <w:rsid w:val="00835602"/>
    <w:rsid w:val="0084172C"/>
    <w:rsid w:val="008433F0"/>
    <w:rsid w:val="00845DD4"/>
    <w:rsid w:val="00852FFA"/>
    <w:rsid w:val="00856560"/>
    <w:rsid w:val="008570D8"/>
    <w:rsid w:val="00862F78"/>
    <w:rsid w:val="00863DB5"/>
    <w:rsid w:val="00872C33"/>
    <w:rsid w:val="00874ECC"/>
    <w:rsid w:val="0087544E"/>
    <w:rsid w:val="00880C42"/>
    <w:rsid w:val="00891FC2"/>
    <w:rsid w:val="00892EAE"/>
    <w:rsid w:val="008A49EA"/>
    <w:rsid w:val="008A4C80"/>
    <w:rsid w:val="008A4EC0"/>
    <w:rsid w:val="008B1727"/>
    <w:rsid w:val="008B5588"/>
    <w:rsid w:val="008C11F3"/>
    <w:rsid w:val="008C274D"/>
    <w:rsid w:val="008C2B1D"/>
    <w:rsid w:val="008C4739"/>
    <w:rsid w:val="008C6205"/>
    <w:rsid w:val="008D0DED"/>
    <w:rsid w:val="008D133E"/>
    <w:rsid w:val="008D3BAC"/>
    <w:rsid w:val="008D7844"/>
    <w:rsid w:val="008E14C9"/>
    <w:rsid w:val="008E23A6"/>
    <w:rsid w:val="008E4026"/>
    <w:rsid w:val="008F070A"/>
    <w:rsid w:val="008F1BD6"/>
    <w:rsid w:val="008F2371"/>
    <w:rsid w:val="008F4BF9"/>
    <w:rsid w:val="00902303"/>
    <w:rsid w:val="00903619"/>
    <w:rsid w:val="0090432C"/>
    <w:rsid w:val="00905E29"/>
    <w:rsid w:val="00906114"/>
    <w:rsid w:val="00906C2F"/>
    <w:rsid w:val="00906C54"/>
    <w:rsid w:val="00906E73"/>
    <w:rsid w:val="00907536"/>
    <w:rsid w:val="00907D61"/>
    <w:rsid w:val="00907ED9"/>
    <w:rsid w:val="00910DE3"/>
    <w:rsid w:val="00911092"/>
    <w:rsid w:val="00911193"/>
    <w:rsid w:val="0091162F"/>
    <w:rsid w:val="00912DB9"/>
    <w:rsid w:val="009144B0"/>
    <w:rsid w:val="00922CCA"/>
    <w:rsid w:val="00923505"/>
    <w:rsid w:val="00933C7E"/>
    <w:rsid w:val="009347D8"/>
    <w:rsid w:val="00941C18"/>
    <w:rsid w:val="00954BE3"/>
    <w:rsid w:val="00965083"/>
    <w:rsid w:val="00965187"/>
    <w:rsid w:val="00965B99"/>
    <w:rsid w:val="00966636"/>
    <w:rsid w:val="0096748F"/>
    <w:rsid w:val="00967867"/>
    <w:rsid w:val="009708A8"/>
    <w:rsid w:val="00971E6E"/>
    <w:rsid w:val="0097220A"/>
    <w:rsid w:val="0097335F"/>
    <w:rsid w:val="00975278"/>
    <w:rsid w:val="009761BC"/>
    <w:rsid w:val="00976624"/>
    <w:rsid w:val="0098006A"/>
    <w:rsid w:val="0098295E"/>
    <w:rsid w:val="00985C2E"/>
    <w:rsid w:val="00985D46"/>
    <w:rsid w:val="00986F5B"/>
    <w:rsid w:val="00995043"/>
    <w:rsid w:val="009A4BAB"/>
    <w:rsid w:val="009A4C0E"/>
    <w:rsid w:val="009B023A"/>
    <w:rsid w:val="009B2943"/>
    <w:rsid w:val="009B6EC7"/>
    <w:rsid w:val="009C4955"/>
    <w:rsid w:val="009C4CAE"/>
    <w:rsid w:val="009C5BD1"/>
    <w:rsid w:val="009C675D"/>
    <w:rsid w:val="009D2E52"/>
    <w:rsid w:val="009D35A6"/>
    <w:rsid w:val="009D40FD"/>
    <w:rsid w:val="009D555D"/>
    <w:rsid w:val="009D710D"/>
    <w:rsid w:val="009E1A81"/>
    <w:rsid w:val="009E3DCE"/>
    <w:rsid w:val="009E4C33"/>
    <w:rsid w:val="009E7819"/>
    <w:rsid w:val="009F131C"/>
    <w:rsid w:val="009F2452"/>
    <w:rsid w:val="009F44ED"/>
    <w:rsid w:val="009F7A31"/>
    <w:rsid w:val="00A002D3"/>
    <w:rsid w:val="00A04A26"/>
    <w:rsid w:val="00A0643F"/>
    <w:rsid w:val="00A15724"/>
    <w:rsid w:val="00A159B5"/>
    <w:rsid w:val="00A222BA"/>
    <w:rsid w:val="00A23E05"/>
    <w:rsid w:val="00A240D6"/>
    <w:rsid w:val="00A2646E"/>
    <w:rsid w:val="00A26D2B"/>
    <w:rsid w:val="00A272EA"/>
    <w:rsid w:val="00A31C24"/>
    <w:rsid w:val="00A35CFB"/>
    <w:rsid w:val="00A370AC"/>
    <w:rsid w:val="00A46E86"/>
    <w:rsid w:val="00A47C33"/>
    <w:rsid w:val="00A5546A"/>
    <w:rsid w:val="00A56360"/>
    <w:rsid w:val="00A6054B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A5438"/>
    <w:rsid w:val="00AB074F"/>
    <w:rsid w:val="00AB782D"/>
    <w:rsid w:val="00AC0C81"/>
    <w:rsid w:val="00AC5470"/>
    <w:rsid w:val="00AC59DC"/>
    <w:rsid w:val="00AC6EE3"/>
    <w:rsid w:val="00AC70EB"/>
    <w:rsid w:val="00AD22E4"/>
    <w:rsid w:val="00AD34F6"/>
    <w:rsid w:val="00AD6EFB"/>
    <w:rsid w:val="00AF1D01"/>
    <w:rsid w:val="00AF5D14"/>
    <w:rsid w:val="00AF69FC"/>
    <w:rsid w:val="00B042D0"/>
    <w:rsid w:val="00B052D5"/>
    <w:rsid w:val="00B14A12"/>
    <w:rsid w:val="00B17570"/>
    <w:rsid w:val="00B2143E"/>
    <w:rsid w:val="00B21463"/>
    <w:rsid w:val="00B22B1C"/>
    <w:rsid w:val="00B22C52"/>
    <w:rsid w:val="00B23122"/>
    <w:rsid w:val="00B254D5"/>
    <w:rsid w:val="00B25570"/>
    <w:rsid w:val="00B32898"/>
    <w:rsid w:val="00B3461B"/>
    <w:rsid w:val="00B361D4"/>
    <w:rsid w:val="00B40106"/>
    <w:rsid w:val="00B42382"/>
    <w:rsid w:val="00B424ED"/>
    <w:rsid w:val="00B46756"/>
    <w:rsid w:val="00B47717"/>
    <w:rsid w:val="00B50000"/>
    <w:rsid w:val="00B5051F"/>
    <w:rsid w:val="00B5555C"/>
    <w:rsid w:val="00B56020"/>
    <w:rsid w:val="00B5726F"/>
    <w:rsid w:val="00B66788"/>
    <w:rsid w:val="00B66D05"/>
    <w:rsid w:val="00B67897"/>
    <w:rsid w:val="00B70771"/>
    <w:rsid w:val="00B746D5"/>
    <w:rsid w:val="00B75271"/>
    <w:rsid w:val="00B75835"/>
    <w:rsid w:val="00B81CF2"/>
    <w:rsid w:val="00B8225A"/>
    <w:rsid w:val="00B82DDB"/>
    <w:rsid w:val="00B845BD"/>
    <w:rsid w:val="00B868A0"/>
    <w:rsid w:val="00B86DBA"/>
    <w:rsid w:val="00B909E9"/>
    <w:rsid w:val="00B91413"/>
    <w:rsid w:val="00B96B4A"/>
    <w:rsid w:val="00B977A7"/>
    <w:rsid w:val="00BB667E"/>
    <w:rsid w:val="00BB7E58"/>
    <w:rsid w:val="00BC0BAE"/>
    <w:rsid w:val="00BC14A2"/>
    <w:rsid w:val="00BC2155"/>
    <w:rsid w:val="00BC2EE4"/>
    <w:rsid w:val="00BC33E5"/>
    <w:rsid w:val="00BC3473"/>
    <w:rsid w:val="00BC73A4"/>
    <w:rsid w:val="00BC73F0"/>
    <w:rsid w:val="00BD1C54"/>
    <w:rsid w:val="00BD2A90"/>
    <w:rsid w:val="00BD312C"/>
    <w:rsid w:val="00BE29DC"/>
    <w:rsid w:val="00BE2DD0"/>
    <w:rsid w:val="00BE3F90"/>
    <w:rsid w:val="00BE6860"/>
    <w:rsid w:val="00BE79E8"/>
    <w:rsid w:val="00BF0518"/>
    <w:rsid w:val="00BF4078"/>
    <w:rsid w:val="00BF666E"/>
    <w:rsid w:val="00BF7C16"/>
    <w:rsid w:val="00C04440"/>
    <w:rsid w:val="00C04EA7"/>
    <w:rsid w:val="00C0553C"/>
    <w:rsid w:val="00C05CB7"/>
    <w:rsid w:val="00C06CB3"/>
    <w:rsid w:val="00C10B0F"/>
    <w:rsid w:val="00C1722F"/>
    <w:rsid w:val="00C21BD2"/>
    <w:rsid w:val="00C262DD"/>
    <w:rsid w:val="00C27558"/>
    <w:rsid w:val="00C32DBF"/>
    <w:rsid w:val="00C3563B"/>
    <w:rsid w:val="00C361FA"/>
    <w:rsid w:val="00C44231"/>
    <w:rsid w:val="00C47DBE"/>
    <w:rsid w:val="00C517CB"/>
    <w:rsid w:val="00C53C3A"/>
    <w:rsid w:val="00C6044D"/>
    <w:rsid w:val="00C65061"/>
    <w:rsid w:val="00C656A0"/>
    <w:rsid w:val="00C740A0"/>
    <w:rsid w:val="00C800AA"/>
    <w:rsid w:val="00C810CF"/>
    <w:rsid w:val="00C818DE"/>
    <w:rsid w:val="00C81A11"/>
    <w:rsid w:val="00C85E63"/>
    <w:rsid w:val="00C8603C"/>
    <w:rsid w:val="00C92A0B"/>
    <w:rsid w:val="00C9492A"/>
    <w:rsid w:val="00C95106"/>
    <w:rsid w:val="00CA241D"/>
    <w:rsid w:val="00CA2882"/>
    <w:rsid w:val="00CA3359"/>
    <w:rsid w:val="00CA3C7D"/>
    <w:rsid w:val="00CA6A3C"/>
    <w:rsid w:val="00CA6E59"/>
    <w:rsid w:val="00CA7BDA"/>
    <w:rsid w:val="00CB128E"/>
    <w:rsid w:val="00CB1C5F"/>
    <w:rsid w:val="00CB313A"/>
    <w:rsid w:val="00CB55EB"/>
    <w:rsid w:val="00CB67D8"/>
    <w:rsid w:val="00CB78F2"/>
    <w:rsid w:val="00CC2F30"/>
    <w:rsid w:val="00CC3006"/>
    <w:rsid w:val="00CC77A2"/>
    <w:rsid w:val="00CD02D8"/>
    <w:rsid w:val="00CD2B40"/>
    <w:rsid w:val="00CD4F34"/>
    <w:rsid w:val="00CD7D33"/>
    <w:rsid w:val="00CE2BDB"/>
    <w:rsid w:val="00CE3F71"/>
    <w:rsid w:val="00CE5700"/>
    <w:rsid w:val="00CE6A1E"/>
    <w:rsid w:val="00CE7837"/>
    <w:rsid w:val="00CE7886"/>
    <w:rsid w:val="00CE7949"/>
    <w:rsid w:val="00CF1354"/>
    <w:rsid w:val="00CF1B98"/>
    <w:rsid w:val="00CF6CA2"/>
    <w:rsid w:val="00CF7439"/>
    <w:rsid w:val="00CF7CB2"/>
    <w:rsid w:val="00D07D29"/>
    <w:rsid w:val="00D12DAA"/>
    <w:rsid w:val="00D16570"/>
    <w:rsid w:val="00D22594"/>
    <w:rsid w:val="00D26E17"/>
    <w:rsid w:val="00D33D79"/>
    <w:rsid w:val="00D37045"/>
    <w:rsid w:val="00D40102"/>
    <w:rsid w:val="00D4116C"/>
    <w:rsid w:val="00D74E89"/>
    <w:rsid w:val="00D76515"/>
    <w:rsid w:val="00D80AE2"/>
    <w:rsid w:val="00D843A0"/>
    <w:rsid w:val="00D85745"/>
    <w:rsid w:val="00D86870"/>
    <w:rsid w:val="00D9398B"/>
    <w:rsid w:val="00DA2C3E"/>
    <w:rsid w:val="00DA5908"/>
    <w:rsid w:val="00DC364C"/>
    <w:rsid w:val="00DC4471"/>
    <w:rsid w:val="00DC45F2"/>
    <w:rsid w:val="00DC4CB6"/>
    <w:rsid w:val="00DD4CAF"/>
    <w:rsid w:val="00DE0F0C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30D7"/>
    <w:rsid w:val="00E145FB"/>
    <w:rsid w:val="00E163F2"/>
    <w:rsid w:val="00E170FC"/>
    <w:rsid w:val="00E172B5"/>
    <w:rsid w:val="00E2262E"/>
    <w:rsid w:val="00E46FB5"/>
    <w:rsid w:val="00E50895"/>
    <w:rsid w:val="00E50DCF"/>
    <w:rsid w:val="00E53AC5"/>
    <w:rsid w:val="00E57033"/>
    <w:rsid w:val="00E6012D"/>
    <w:rsid w:val="00E66BFB"/>
    <w:rsid w:val="00E673BB"/>
    <w:rsid w:val="00E7183A"/>
    <w:rsid w:val="00E71B4C"/>
    <w:rsid w:val="00E80E83"/>
    <w:rsid w:val="00E8708C"/>
    <w:rsid w:val="00E9429B"/>
    <w:rsid w:val="00EA009D"/>
    <w:rsid w:val="00EA08B9"/>
    <w:rsid w:val="00EA094A"/>
    <w:rsid w:val="00EA1262"/>
    <w:rsid w:val="00EA2023"/>
    <w:rsid w:val="00EA3249"/>
    <w:rsid w:val="00EA52EB"/>
    <w:rsid w:val="00EA56A5"/>
    <w:rsid w:val="00EA5ADE"/>
    <w:rsid w:val="00EA73B0"/>
    <w:rsid w:val="00EA74E7"/>
    <w:rsid w:val="00EB5B61"/>
    <w:rsid w:val="00EC112C"/>
    <w:rsid w:val="00EC242C"/>
    <w:rsid w:val="00EC4169"/>
    <w:rsid w:val="00EC43D8"/>
    <w:rsid w:val="00EC5D2D"/>
    <w:rsid w:val="00EC6405"/>
    <w:rsid w:val="00ED1745"/>
    <w:rsid w:val="00ED3172"/>
    <w:rsid w:val="00ED527F"/>
    <w:rsid w:val="00ED559C"/>
    <w:rsid w:val="00ED766B"/>
    <w:rsid w:val="00EE618E"/>
    <w:rsid w:val="00EE78BC"/>
    <w:rsid w:val="00EF2415"/>
    <w:rsid w:val="00EF49B2"/>
    <w:rsid w:val="00EF5F30"/>
    <w:rsid w:val="00F07830"/>
    <w:rsid w:val="00F15231"/>
    <w:rsid w:val="00F17459"/>
    <w:rsid w:val="00F20479"/>
    <w:rsid w:val="00F2189D"/>
    <w:rsid w:val="00F31856"/>
    <w:rsid w:val="00F3405A"/>
    <w:rsid w:val="00F4083B"/>
    <w:rsid w:val="00F41BEC"/>
    <w:rsid w:val="00F42D7F"/>
    <w:rsid w:val="00F615BF"/>
    <w:rsid w:val="00F62A91"/>
    <w:rsid w:val="00F62F59"/>
    <w:rsid w:val="00F63262"/>
    <w:rsid w:val="00F63918"/>
    <w:rsid w:val="00F66247"/>
    <w:rsid w:val="00F678FC"/>
    <w:rsid w:val="00F704CD"/>
    <w:rsid w:val="00F71435"/>
    <w:rsid w:val="00F72A9C"/>
    <w:rsid w:val="00F75A99"/>
    <w:rsid w:val="00F80F7D"/>
    <w:rsid w:val="00F874F6"/>
    <w:rsid w:val="00F923F7"/>
    <w:rsid w:val="00F93D4C"/>
    <w:rsid w:val="00F94A32"/>
    <w:rsid w:val="00F94F15"/>
    <w:rsid w:val="00F958E1"/>
    <w:rsid w:val="00F96C97"/>
    <w:rsid w:val="00FA3A42"/>
    <w:rsid w:val="00FA7DC9"/>
    <w:rsid w:val="00FB3304"/>
    <w:rsid w:val="00FB353D"/>
    <w:rsid w:val="00FB51DE"/>
    <w:rsid w:val="00FB7C21"/>
    <w:rsid w:val="00FC0E64"/>
    <w:rsid w:val="00FC1442"/>
    <w:rsid w:val="00FD02BA"/>
    <w:rsid w:val="00FD15B2"/>
    <w:rsid w:val="00FD4C39"/>
    <w:rsid w:val="00FE313A"/>
    <w:rsid w:val="00FF0F48"/>
    <w:rsid w:val="00FF27AB"/>
    <w:rsid w:val="00FF54D7"/>
    <w:rsid w:val="00FF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C37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Heading1">
    <w:name w:val="heading 1"/>
    <w:basedOn w:val="Normal"/>
    <w:next w:val="Normal"/>
    <w:link w:val="Heading1Char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677"/>
        <w:tab w:val="right" w:pos="9355"/>
      </w:tabs>
    </w:pPr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paragraph" w:customStyle="1" w:styleId="a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Hyperlink">
    <w:name w:val="Hyperlink"/>
    <w:uiPriority w:val="99"/>
    <w:unhideWhenUsed/>
    <w:rsid w:val="00AA146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ListParagraph">
    <w:name w:val="List Paragraph"/>
    <w:basedOn w:val="Normal"/>
    <w:uiPriority w:val="34"/>
    <w:qFormat/>
    <w:rsid w:val="004E40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DefaultParagraphFont"/>
    <w:rsid w:val="007F7069"/>
  </w:style>
  <w:style w:type="character" w:customStyle="1" w:styleId="spelle">
    <w:name w:val="spelle"/>
    <w:basedOn w:val="DefaultParagraphFont"/>
    <w:rsid w:val="007F7069"/>
  </w:style>
  <w:style w:type="character" w:customStyle="1" w:styleId="grame">
    <w:name w:val="grame"/>
    <w:basedOn w:val="DefaultParagraphFont"/>
    <w:rsid w:val="007F7069"/>
  </w:style>
  <w:style w:type="character" w:styleId="Emphasis">
    <w:name w:val="Emphasis"/>
    <w:qFormat/>
    <w:rsid w:val="005E3725"/>
    <w:rPr>
      <w:i/>
      <w:iCs/>
    </w:rPr>
  </w:style>
  <w:style w:type="paragraph" w:styleId="NormalWeb">
    <w:name w:val="Normal (Web)"/>
    <w:basedOn w:val="Normal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BodyTextIndent">
    <w:name w:val="Body Text Indent"/>
    <w:basedOn w:val="Normal"/>
    <w:link w:val="BodyTextIndentChar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8109C2"/>
    <w:rPr>
      <w:sz w:val="24"/>
      <w:szCs w:val="24"/>
      <w:lang w:val="uk-UA"/>
    </w:rPr>
  </w:style>
  <w:style w:type="paragraph" w:styleId="NoSpacing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0">
    <w:name w:val="Рисунки"/>
    <w:basedOn w:val="Normal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FollowedHyperlink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1">
    <w:name w:val="Таблицы"/>
    <w:basedOn w:val="Normal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2">
    <w:name w:val="Надписи в рисунках"/>
    <w:basedOn w:val="Normal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3">
    <w:name w:val="Подпись к рисунку"/>
    <w:basedOn w:val="a4"/>
    <w:next w:val="Normal"/>
    <w:rsid w:val="0060519B"/>
    <w:pPr>
      <w:keepNext w:val="0"/>
      <w:widowControl w:val="0"/>
      <w:spacing w:before="100" w:after="100"/>
    </w:pPr>
  </w:style>
  <w:style w:type="paragraph" w:customStyle="1" w:styleId="a4">
    <w:name w:val="Рисунок"/>
    <w:basedOn w:val="Normal"/>
    <w:next w:val="a3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245CE6"/>
    <w:rPr>
      <w:color w:val="808080"/>
    </w:rPr>
  </w:style>
  <w:style w:type="paragraph" w:customStyle="1" w:styleId="bodytextl25">
    <w:name w:val="bodytextl25"/>
    <w:basedOn w:val="Normal"/>
    <w:rsid w:val="00C800AA"/>
    <w:pPr>
      <w:spacing w:before="100" w:beforeAutospacing="1" w:after="100" w:afterAutospacing="1" w:line="240" w:lineRule="auto"/>
    </w:pPr>
    <w:rPr>
      <w:rFonts w:ascii="Times New Roman" w:eastAsia="Times New Roman" w:hAnsi="Times New Roman"/>
      <w:noProof/>
      <w:sz w:val="24"/>
      <w:szCs w:val="24"/>
      <w:lang w:eastAsia="uk-UA"/>
    </w:rPr>
  </w:style>
  <w:style w:type="paragraph" w:customStyle="1" w:styleId="Default">
    <w:name w:val="Default"/>
    <w:rsid w:val="00AD6EFB"/>
    <w:pPr>
      <w:autoSpaceDE w:val="0"/>
      <w:autoSpaceDN w:val="0"/>
      <w:adjustRightInd w:val="0"/>
    </w:pPr>
    <w:rPr>
      <w:color w:val="000000"/>
      <w:sz w:val="24"/>
      <w:szCs w:val="24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5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0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7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8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4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24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8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039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32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0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4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7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2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21441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0A7EC-A9DB-4116-BC0A-EC9EED7B5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311</TotalTime>
  <Pages>7</Pages>
  <Words>1135</Words>
  <Characters>6470</Characters>
  <Application>Microsoft Office Word</Application>
  <DocSecurity>0</DocSecurity>
  <Lines>53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Говорадло Дар`я Олегівна</dc:creator>
  <cp:lastModifiedBy>Анатолий Ярмоленко</cp:lastModifiedBy>
  <cp:revision>13</cp:revision>
  <cp:lastPrinted>2025-10-16T16:19:00Z</cp:lastPrinted>
  <dcterms:created xsi:type="dcterms:W3CDTF">2025-02-10T08:03:00Z</dcterms:created>
  <dcterms:modified xsi:type="dcterms:W3CDTF">2025-10-16T22:58:00Z</dcterms:modified>
</cp:coreProperties>
</file>