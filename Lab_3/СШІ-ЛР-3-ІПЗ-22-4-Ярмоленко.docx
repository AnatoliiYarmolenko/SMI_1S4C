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2B33D" w14:textId="3030724E" w:rsidR="002D731E" w:rsidRPr="00716A83" w:rsidRDefault="002D731E" w:rsidP="00275053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2D731E">
        <w:rPr>
          <w:rFonts w:ascii="Times New Roman" w:hAnsi="Times New Roman"/>
          <w:b/>
          <w:sz w:val="32"/>
          <w:szCs w:val="32"/>
        </w:rPr>
        <w:t xml:space="preserve">Лабораторна робота </w:t>
      </w:r>
      <w:r w:rsidR="00985C2E" w:rsidRPr="00985C2E">
        <w:rPr>
          <w:rFonts w:ascii="Times New Roman" w:hAnsi="Times New Roman"/>
          <w:b/>
          <w:sz w:val="32"/>
          <w:szCs w:val="32"/>
        </w:rPr>
        <w:t>№</w:t>
      </w:r>
      <w:r w:rsidR="006A31DA">
        <w:rPr>
          <w:rFonts w:ascii="Times New Roman" w:hAnsi="Times New Roman"/>
          <w:b/>
          <w:sz w:val="32"/>
          <w:szCs w:val="32"/>
          <w:lang w:val="ru-RU"/>
        </w:rPr>
        <w:t>3</w:t>
      </w:r>
    </w:p>
    <w:p w14:paraId="25B8F261" w14:textId="52B0E819" w:rsidR="006866E5" w:rsidRDefault="006A31DA" w:rsidP="00985C2E">
      <w:pPr>
        <w:spacing w:after="0" w:line="240" w:lineRule="auto"/>
        <w:ind w:left="284"/>
        <w:jc w:val="center"/>
        <w:rPr>
          <w:rFonts w:ascii="Times New Roman" w:hAnsi="Times New Roman"/>
          <w:b/>
          <w:sz w:val="36"/>
          <w:szCs w:val="36"/>
        </w:rPr>
      </w:pPr>
      <w:r w:rsidRPr="006A31DA">
        <w:rPr>
          <w:rFonts w:ascii="Times New Roman" w:hAnsi="Times New Roman"/>
          <w:b/>
          <w:sz w:val="36"/>
          <w:szCs w:val="36"/>
        </w:rPr>
        <w:t>МОДЕЛЮВАННЯ ЕЛЕМЕНТІВ НЕЧІТКИХ МНОЖИН ТА ФОРМУВАННЯ НЕЧІТКИХ ПРАВИЛ</w:t>
      </w:r>
    </w:p>
    <w:p w14:paraId="67C4DBAD" w14:textId="77777777" w:rsidR="006A31DA" w:rsidRDefault="006A31DA" w:rsidP="00985C2E">
      <w:pPr>
        <w:spacing w:after="0" w:line="240" w:lineRule="auto"/>
        <w:ind w:left="284"/>
        <w:jc w:val="center"/>
        <w:rPr>
          <w:rFonts w:ascii="Times New Roman" w:hAnsi="Times New Roman"/>
          <w:b/>
          <w:sz w:val="36"/>
          <w:szCs w:val="36"/>
        </w:rPr>
      </w:pPr>
    </w:p>
    <w:p w14:paraId="17275824" w14:textId="59646840" w:rsidR="00C81A11" w:rsidRPr="00C6044D" w:rsidRDefault="00C740A0" w:rsidP="006866E5">
      <w:pPr>
        <w:ind w:firstLine="284"/>
        <w:rPr>
          <w:rFonts w:ascii="Times New Roman" w:hAnsi="Times New Roman"/>
          <w:bCs/>
          <w:sz w:val="32"/>
          <w:szCs w:val="32"/>
          <w:lang w:val="ru-RU"/>
        </w:rPr>
      </w:pPr>
      <w:r w:rsidRPr="00C740A0">
        <w:rPr>
          <w:rFonts w:ascii="Times New Roman" w:hAnsi="Times New Roman"/>
          <w:bCs/>
          <w:i/>
          <w:iCs/>
          <w:sz w:val="32"/>
          <w:szCs w:val="32"/>
        </w:rPr>
        <w:t>Мета:</w:t>
      </w:r>
      <w:r>
        <w:rPr>
          <w:rFonts w:ascii="Times New Roman" w:hAnsi="Times New Roman"/>
          <w:bCs/>
          <w:sz w:val="32"/>
          <w:szCs w:val="32"/>
        </w:rPr>
        <w:t xml:space="preserve"> </w:t>
      </w:r>
      <w:r w:rsidR="006A31DA" w:rsidRPr="006A31DA">
        <w:rPr>
          <w:rFonts w:ascii="Times New Roman" w:hAnsi="Times New Roman"/>
          <w:bCs/>
          <w:sz w:val="32"/>
          <w:szCs w:val="32"/>
          <w:lang w:val="ru-RU"/>
        </w:rPr>
        <w:t>дослідити можливості ППП MATLAB щодо проектування систем керування на основі алгоритмів нечіткого виводу</w:t>
      </w:r>
      <w:r w:rsidR="006866E5" w:rsidRPr="006866E5">
        <w:rPr>
          <w:rFonts w:ascii="Times New Roman" w:hAnsi="Times New Roman"/>
          <w:bCs/>
          <w:sz w:val="32"/>
          <w:szCs w:val="32"/>
          <w:lang w:val="ru-RU"/>
        </w:rPr>
        <w:t>.</w:t>
      </w:r>
    </w:p>
    <w:p w14:paraId="461EAA00" w14:textId="13D8B005" w:rsidR="008F070A" w:rsidRDefault="007377C7" w:rsidP="00C81A11">
      <w:pPr>
        <w:spacing w:after="0" w:line="360" w:lineRule="auto"/>
        <w:ind w:left="284"/>
        <w:jc w:val="center"/>
        <w:rPr>
          <w:rFonts w:ascii="Times New Roman" w:hAnsi="Times New Roman"/>
          <w:b/>
          <w:sz w:val="36"/>
          <w:szCs w:val="36"/>
        </w:rPr>
      </w:pPr>
      <w:r w:rsidRPr="0017604C">
        <w:rPr>
          <w:rFonts w:ascii="Times New Roman" w:hAnsi="Times New Roman"/>
          <w:b/>
          <w:sz w:val="36"/>
          <w:szCs w:val="36"/>
        </w:rPr>
        <w:t>Хід роботи</w:t>
      </w:r>
    </w:p>
    <w:p w14:paraId="7AE56383" w14:textId="180F61D9" w:rsidR="00E64339" w:rsidRPr="00E64339" w:rsidRDefault="00E64339" w:rsidP="00E64339">
      <w:pPr>
        <w:spacing w:after="0" w:line="360" w:lineRule="auto"/>
        <w:ind w:left="284"/>
        <w:rPr>
          <w:rFonts w:ascii="Times New Roman" w:hAnsi="Times New Roman"/>
          <w:bCs/>
          <w:sz w:val="28"/>
          <w:szCs w:val="28"/>
          <w:lang w:val="en-US"/>
        </w:rPr>
      </w:pPr>
      <w:r w:rsidRPr="00E64339">
        <w:rPr>
          <w:rFonts w:ascii="Times New Roman" w:hAnsi="Times New Roman"/>
          <w:bCs/>
          <w:sz w:val="28"/>
          <w:szCs w:val="28"/>
        </w:rPr>
        <w:t xml:space="preserve">Репозиторій </w:t>
      </w:r>
      <w:r w:rsidRPr="00E64339">
        <w:rPr>
          <w:rFonts w:ascii="Times New Roman" w:hAnsi="Times New Roman"/>
          <w:bCs/>
          <w:sz w:val="28"/>
          <w:szCs w:val="28"/>
          <w:lang w:val="en-US"/>
        </w:rPr>
        <w:t>GITHUB:</w:t>
      </w:r>
      <w:r w:rsidRPr="00E64339">
        <w:rPr>
          <w:bCs/>
          <w:sz w:val="18"/>
          <w:szCs w:val="18"/>
        </w:rPr>
        <w:t xml:space="preserve"> </w:t>
      </w:r>
      <w:r w:rsidRPr="00E64339">
        <w:rPr>
          <w:rFonts w:ascii="Times New Roman" w:hAnsi="Times New Roman"/>
          <w:bCs/>
          <w:sz w:val="28"/>
          <w:szCs w:val="28"/>
          <w:lang w:val="en-US"/>
        </w:rPr>
        <w:t>https://github.com/AnatoliiYarmolenko/SMI_1S4C</w:t>
      </w:r>
    </w:p>
    <w:p w14:paraId="1D3F0231" w14:textId="002E313A" w:rsidR="000203DD" w:rsidRPr="000203DD" w:rsidRDefault="000203DD" w:rsidP="000203DD">
      <w:pPr>
        <w:spacing w:after="0" w:line="360" w:lineRule="auto"/>
        <w:ind w:left="284"/>
        <w:rPr>
          <w:rFonts w:ascii="Times New Roman" w:hAnsi="Times New Roman"/>
          <w:b/>
          <w:sz w:val="28"/>
          <w:szCs w:val="28"/>
        </w:rPr>
      </w:pPr>
      <w:r w:rsidRPr="000203DD">
        <w:rPr>
          <w:rFonts w:ascii="Times New Roman" w:hAnsi="Times New Roman"/>
          <w:b/>
          <w:sz w:val="28"/>
          <w:szCs w:val="28"/>
        </w:rPr>
        <w:t xml:space="preserve">Завдання </w:t>
      </w:r>
      <w:r w:rsidR="006A31DA">
        <w:rPr>
          <w:rFonts w:ascii="Times New Roman" w:hAnsi="Times New Roman"/>
          <w:b/>
          <w:sz w:val="28"/>
          <w:szCs w:val="28"/>
          <w:lang w:val="en-US"/>
        </w:rPr>
        <w:t>3</w:t>
      </w:r>
      <w:r w:rsidRPr="000203DD">
        <w:rPr>
          <w:rFonts w:ascii="Times New Roman" w:hAnsi="Times New Roman"/>
          <w:b/>
          <w:sz w:val="28"/>
          <w:szCs w:val="28"/>
        </w:rPr>
        <w:t xml:space="preserve">.1. </w:t>
      </w:r>
      <w:r w:rsidR="006A31DA" w:rsidRPr="006A31DA">
        <w:rPr>
          <w:rFonts w:ascii="Times New Roman" w:hAnsi="Times New Roman"/>
          <w:b/>
          <w:sz w:val="28"/>
          <w:szCs w:val="28"/>
        </w:rPr>
        <w:t>Побудова нечіткої моделі системи керування кранами</w:t>
      </w:r>
      <w:r w:rsidR="006A31D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6A31DA" w:rsidRPr="006A31DA">
        <w:rPr>
          <w:rFonts w:ascii="Times New Roman" w:hAnsi="Times New Roman"/>
          <w:b/>
          <w:sz w:val="28"/>
          <w:szCs w:val="28"/>
        </w:rPr>
        <w:t>гарячої і холодної води</w:t>
      </w:r>
    </w:p>
    <w:p w14:paraId="17E0FCFC" w14:textId="7648CFFF" w:rsidR="007F24CD" w:rsidRDefault="00917F5C" w:rsidP="007F24CD">
      <w:pPr>
        <w:spacing w:after="0" w:line="360" w:lineRule="auto"/>
        <w:ind w:firstLine="284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виконання завдання зкомпілюємо наступний код. </w:t>
      </w:r>
      <w:r w:rsidRPr="00917F5C">
        <w:rPr>
          <w:rFonts w:ascii="Times New Roman" w:hAnsi="Times New Roman"/>
          <w:bCs/>
          <w:sz w:val="28"/>
          <w:szCs w:val="28"/>
        </w:rPr>
        <w:t xml:space="preserve">Цей скрипт моделює систему нечіткої логіки для керування змішувачем води. Спочатку він визначає дві вхідні лінгвістичні змінні Температура </w:t>
      </w:r>
      <w:r>
        <w:rPr>
          <w:rFonts w:ascii="Times New Roman" w:hAnsi="Times New Roman"/>
          <w:bCs/>
          <w:sz w:val="28"/>
          <w:szCs w:val="28"/>
        </w:rPr>
        <w:t xml:space="preserve">та </w:t>
      </w:r>
      <w:r w:rsidRPr="00917F5C">
        <w:rPr>
          <w:rFonts w:ascii="Times New Roman" w:hAnsi="Times New Roman"/>
          <w:bCs/>
          <w:sz w:val="28"/>
          <w:szCs w:val="28"/>
        </w:rPr>
        <w:t xml:space="preserve">Напір, та дві вихідні </w:t>
      </w:r>
      <w:r>
        <w:rPr>
          <w:rFonts w:ascii="Times New Roman" w:hAnsi="Times New Roman"/>
          <w:bCs/>
          <w:sz w:val="28"/>
          <w:szCs w:val="28"/>
        </w:rPr>
        <w:t xml:space="preserve">змінні </w:t>
      </w:r>
      <w:r w:rsidRPr="00917F5C">
        <w:rPr>
          <w:rFonts w:ascii="Times New Roman" w:hAnsi="Times New Roman"/>
          <w:bCs/>
          <w:sz w:val="28"/>
          <w:szCs w:val="28"/>
        </w:rPr>
        <w:t>Кран гарячої і Кран холодної. Кожній змінній призначаються відповідні терми ("гаряча", "сильний", "повернути вліво"</w:t>
      </w:r>
      <w:r>
        <w:rPr>
          <w:rFonts w:ascii="Times New Roman" w:hAnsi="Times New Roman"/>
          <w:bCs/>
          <w:sz w:val="28"/>
          <w:szCs w:val="28"/>
        </w:rPr>
        <w:t>...</w:t>
      </w:r>
      <w:r w:rsidRPr="00917F5C">
        <w:rPr>
          <w:rFonts w:ascii="Times New Roman" w:hAnsi="Times New Roman"/>
          <w:bCs/>
          <w:sz w:val="28"/>
          <w:szCs w:val="28"/>
        </w:rPr>
        <w:t>) та їхні функції належності, які описують ступінь приналежності до цих термів. Потім скрипт створює базу знань, впроваджуючи евристичн</w:t>
      </w:r>
      <w:r>
        <w:rPr>
          <w:rFonts w:ascii="Times New Roman" w:hAnsi="Times New Roman"/>
          <w:bCs/>
          <w:sz w:val="28"/>
          <w:szCs w:val="28"/>
        </w:rPr>
        <w:t>і</w:t>
      </w:r>
      <w:r w:rsidRPr="00917F5C">
        <w:rPr>
          <w:rFonts w:ascii="Times New Roman" w:hAnsi="Times New Roman"/>
          <w:bCs/>
          <w:sz w:val="28"/>
          <w:szCs w:val="28"/>
        </w:rPr>
        <w:t xml:space="preserve"> правил</w:t>
      </w:r>
      <w:r>
        <w:rPr>
          <w:rFonts w:ascii="Times New Roman" w:hAnsi="Times New Roman"/>
          <w:bCs/>
          <w:sz w:val="28"/>
          <w:szCs w:val="28"/>
        </w:rPr>
        <w:t>а</w:t>
      </w:r>
      <w:r w:rsidRPr="00917F5C">
        <w:rPr>
          <w:rFonts w:ascii="Times New Roman" w:hAnsi="Times New Roman"/>
          <w:bCs/>
          <w:sz w:val="28"/>
          <w:szCs w:val="28"/>
        </w:rPr>
        <w:t xml:space="preserve"> із завдання. Наприкінці він об'єднує все це в єдину систему керування та будує 3D-графіки, які візуалізують, яке рішення прийме система для будь-якої комбінації вхідних даних</w:t>
      </w:r>
      <w:r w:rsidR="007F24CD">
        <w:rPr>
          <w:rFonts w:ascii="Times New Roman" w:hAnsi="Times New Roman"/>
          <w:bCs/>
          <w:sz w:val="28"/>
          <w:szCs w:val="28"/>
        </w:rPr>
        <w:t>:</w:t>
      </w:r>
    </w:p>
    <w:p w14:paraId="69C71953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import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numpy </w:t>
      </w:r>
      <w:r w:rsidRPr="00917F5C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as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np</w:t>
      </w:r>
    </w:p>
    <w:p w14:paraId="162374E0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import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skfuzzy </w:t>
      </w:r>
      <w:r w:rsidRPr="00917F5C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as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fuzz</w:t>
      </w:r>
    </w:p>
    <w:p w14:paraId="6947622E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from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skfuzzy </w:t>
      </w:r>
      <w:r w:rsidRPr="00917F5C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import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control </w:t>
      </w:r>
      <w:r w:rsidRPr="00917F5C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as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ctrl</w:t>
      </w:r>
    </w:p>
    <w:p w14:paraId="728E7060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import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matplotlib.pyplot </w:t>
      </w:r>
      <w:r w:rsidRPr="00917F5C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as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plt</w:t>
      </w:r>
    </w:p>
    <w:p w14:paraId="5D7A01C4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from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mpl_toolkits.mplot3d </w:t>
      </w:r>
      <w:r w:rsidRPr="00917F5C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import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Axes3D</w:t>
      </w:r>
    </w:p>
    <w:p w14:paraId="2CA2B5D0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7925BED5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--- 1. Визначення Всесвітів (Діапазонів) ---</w:t>
      </w:r>
    </w:p>
    <w:p w14:paraId="3816DC27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600897DC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Вхідні змінні</w:t>
      </w:r>
    </w:p>
    <w:p w14:paraId="44B6CF01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Припустимо, температура від 0 до 100 градусів</w:t>
      </w:r>
    </w:p>
    <w:p w14:paraId="34302B69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universe_temp = np.arange(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101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36FE3103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Припустимо, напір - це умовна шкала від 0 до 10</w:t>
      </w:r>
    </w:p>
    <w:p w14:paraId="50AB2013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universe_pressure = np.arange(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11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2702D7DA" w14:textId="331F96F8" w:rsidR="00917F5C" w:rsidRPr="00917F5C" w:rsidRDefault="00917F5C" w:rsidP="00917F5C">
      <w:pPr>
        <w:spacing w:after="0" w:line="240" w:lineRule="auto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br w:type="page"/>
      </w:r>
      <w:bookmarkStart w:id="0" w:name="_GoBack"/>
      <w:bookmarkEnd w:id="0"/>
    </w:p>
    <w:p w14:paraId="4F7089C6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lastRenderedPageBreak/>
        <w:t># Вихідні змінні</w:t>
      </w:r>
    </w:p>
    <w:p w14:paraId="2B625DE1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 xml:space="preserve"># Кут повороту від -90 (макс. вліво) до +90 (макс. вправо) </w:t>
      </w:r>
    </w:p>
    <w:p w14:paraId="77B83842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universe_angle = np.arange(-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90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91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71532CAB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1EE57D28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--- 2. Створення Вхідних та Вихідних Змінних ---</w:t>
      </w:r>
    </w:p>
    <w:p w14:paraId="64FF23B2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temperature = ctrl.Antecedent(universe_temp, 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'temperature'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2B095E66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pressure = ctrl.Antecedent(universe_pressure, 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'pressure'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217736C3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757CAA28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hot_tap = ctrl.Consequent(universe_angle, 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'hot_tap'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4A98C022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cold_tap = ctrl.Consequent(universe_angle, 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'cold_tap'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610FBF14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34223D3B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--- 3. Визначення Функцій Належності (Membership Functions) ---</w:t>
      </w:r>
    </w:p>
    <w:p w14:paraId="2093C78B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605AE16E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Temperature Terms: 'cold', 'cool', 'warm', 'not_very_hot', 'hot'</w:t>
      </w:r>
    </w:p>
    <w:p w14:paraId="1987332C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temperature[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'cold'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fuzz.trapmf(temperature.universe, [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25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72C2DC46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temperature[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'cool'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fuzz.trimf(temperature.universe, [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15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30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45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38895999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temperature[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'warm'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fuzz.trimf(temperature.universe, [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40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50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60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083F1947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temperature[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'not_very_hot'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fuzz.trimf(temperature.universe, [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55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70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85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77B97256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temperature[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'hot'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fuzz.trapmf(temperature.universe, [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75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90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100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100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20643A44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401C0145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Pressure Terms: 'weak', 'not_very_strong', 'strong'</w:t>
      </w:r>
    </w:p>
    <w:p w14:paraId="0D69813F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pressure[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'weak'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fuzz.trapmf(pressure.universe, [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2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4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239004D0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pressure[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'not_very_strong'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fuzz.trimf(pressure.universe, [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3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5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7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67155882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pressure[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'strong'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fuzz.trapmf(pressure.universe, [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6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8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38F14EDD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1C6B53BF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Angle Terms: 'Large Left' (LL), 'Medium Left' (ML), 'Small Left' (SL),</w:t>
      </w:r>
    </w:p>
    <w:p w14:paraId="5C788999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'No Change' (NC), 'Small Right' (SR), 'Medium Right' (MR), 'Large Right' (LR)</w:t>
      </w:r>
    </w:p>
    <w:p w14:paraId="174389CD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"вліво" = negative, "вправо" = positive [cite: 256, 257]</w:t>
      </w:r>
    </w:p>
    <w:p w14:paraId="150A4170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hot_tap[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'LL'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fuzz.trimf(hot_tap.universe, [-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90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, -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90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, -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60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457D0F7F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hot_tap[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'ML'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fuzz.trimf(hot_tap.universe, [-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75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, -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45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, -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15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69C8629C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hot_tap[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'SL'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fuzz.trimf(hot_tap.universe, [-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30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, -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15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477BF4F4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hot_tap[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'NC'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fuzz.trimf(hot_tap.universe, [-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79711F43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hot_tap[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'SR'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fuzz.trimf(hot_tap.universe, [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15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30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03C93964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hot_tap[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'MR'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fuzz.trimf(hot_tap.universe, [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15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45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75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59AB621B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hot_tap[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'LR'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fuzz.trimf(hot_tap.universe, [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60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90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90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1EDF892A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009DE48E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Використовуємо ті ж терміни для крана холодної води</w:t>
      </w:r>
    </w:p>
    <w:p w14:paraId="4455DC53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cold_tap[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'LL'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fuzz.trimf(cold_tap.universe, [-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90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, -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90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, -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60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2CF23399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cold_tap[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'ML'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fuzz.trimf(cold_tap.universe, [-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75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, -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45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, -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15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62B2328C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cold_tap[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'SL'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fuzz.trimf(cold_tap.universe, [-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30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, -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15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694A0703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cold_tap[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'NC'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fuzz.trimf(cold_tap.universe, [-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57FBFC58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cold_tap[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'SR'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fuzz.trimf(cold_tap.universe, [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15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30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790C9847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cold_tap[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'MR'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fuzz.trimf(cold_tap.universe, [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15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45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75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733AD39A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cold_tap[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'LR'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fuzz.trimf(cold_tap.universe, [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60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90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90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32D4A5DE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22EC1748" w14:textId="14BBE2A8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</w:t>
      </w:r>
      <w:r>
        <w:rPr>
          <w:rFonts w:ascii="Consolas" w:eastAsia="Times New Roman" w:hAnsi="Consolas"/>
          <w:color w:val="6A9955"/>
          <w:sz w:val="21"/>
          <w:szCs w:val="21"/>
          <w:lang w:eastAsia="ru-UA"/>
        </w:rPr>
        <w:t xml:space="preserve"> </w:t>
      </w: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Перегляд функцій належності</w:t>
      </w:r>
    </w:p>
    <w:p w14:paraId="5645F2A2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temperature.view()</w:t>
      </w:r>
    </w:p>
    <w:p w14:paraId="547A03A5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pressure.view()</w:t>
      </w:r>
    </w:p>
    <w:p w14:paraId="67EAC621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hot_tap.view()</w:t>
      </w:r>
    </w:p>
    <w:p w14:paraId="34BFBD20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3AC745FF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--- 4. Визначення Експертних Правил  ---</w:t>
      </w:r>
    </w:p>
    <w:p w14:paraId="09D52B85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lastRenderedPageBreak/>
        <w:t># (ML: середній вліво, MR: середній вправо, SL: невеликий вліво, SR: невеликий вправо, LR: великий вправо, NC: не змінювати)</w:t>
      </w:r>
    </w:p>
    <w:p w14:paraId="51F345A9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7CC45502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rule1 = ctrl.Rule(temperature[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'hot'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&amp; pressure[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'strong'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</w:t>
      </w:r>
    </w:p>
    <w:p w14:paraId="12FE2E28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                  (hot_tap[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'ML'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 cold_tap[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'MR'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])) </w:t>
      </w: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 xml:space="preserve"># </w:t>
      </w:r>
    </w:p>
    <w:p w14:paraId="3C3D74E5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rule2 = ctrl.Rule(temperature[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'hot'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&amp; pressure[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'not_very_strong'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</w:t>
      </w:r>
    </w:p>
    <w:p w14:paraId="1CBA5028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                  (hot_tap[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'NC'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 cold_tap[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'MR'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])) </w:t>
      </w: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[cite: 259]</w:t>
      </w:r>
    </w:p>
    <w:p w14:paraId="32A1D5A4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rule3 = ctrl.Rule(temperature[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'not_very_hot'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&amp; pressure[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'strong'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</w:t>
      </w:r>
    </w:p>
    <w:p w14:paraId="058DB685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                  (hot_tap[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'SL'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 cold_tap[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'NC'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])) </w:t>
      </w: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[cite: 260]</w:t>
      </w:r>
    </w:p>
    <w:p w14:paraId="289FB9CD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rule4 = ctrl.Rule(temperature[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'not_very_hot'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&amp; pressure[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'weak'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</w:t>
      </w:r>
    </w:p>
    <w:p w14:paraId="12A7AAC4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                  (hot_tap[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'SR'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 cold_tap[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'SR'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])) </w:t>
      </w: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[cite: 261]</w:t>
      </w:r>
    </w:p>
    <w:p w14:paraId="454EEB02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rule5 = ctrl.Rule(temperature[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'warm'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&amp; pressure[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'not_very_strong'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</w:t>
      </w:r>
    </w:p>
    <w:p w14:paraId="7F9A8257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                  (hot_tap[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'NC'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 cold_tap[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'NC'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])) </w:t>
      </w: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 xml:space="preserve"># </w:t>
      </w:r>
    </w:p>
    <w:p w14:paraId="658742E8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rule6 = ctrl.Rule(temperature[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'cool'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&amp; pressure[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'strong'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</w:t>
      </w:r>
    </w:p>
    <w:p w14:paraId="111EAF80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                  (hot_tap[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'MR'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 cold_tap[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'ML'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])) </w:t>
      </w: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[cite: 263]</w:t>
      </w:r>
    </w:p>
    <w:p w14:paraId="613F8695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rule7 = ctrl.Rule(temperature[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'cool'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&amp; pressure[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'not_very_strong'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</w:t>
      </w:r>
    </w:p>
    <w:p w14:paraId="5D1AEE19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                  (hot_tap[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'MR'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 cold_tap[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'SL'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])) </w:t>
      </w: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[cite: 264]</w:t>
      </w:r>
    </w:p>
    <w:p w14:paraId="6D2D2B77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rule8 = ctrl.Rule(temperature[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'cold'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&amp; pressure[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'weak'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</w:t>
      </w:r>
    </w:p>
    <w:p w14:paraId="78E97421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                  (hot_tap[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'LR'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 cold_tap[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'NC'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])) </w:t>
      </w: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 xml:space="preserve"># </w:t>
      </w:r>
    </w:p>
    <w:p w14:paraId="2F191897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rule9 = ctrl.Rule(temperature[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'cold'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&amp; pressure[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'strong'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</w:t>
      </w:r>
    </w:p>
    <w:p w14:paraId="70D12368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                  (hot_tap[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'ML'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 cold_tap[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'MR'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])) </w:t>
      </w: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[cite: 266]</w:t>
      </w:r>
    </w:p>
    <w:p w14:paraId="224842B8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rule10 = ctrl.Rule(temperature[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'warm'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&amp; pressure[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'strong'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</w:t>
      </w:r>
    </w:p>
    <w:p w14:paraId="49346316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                   (hot_tap[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'SL'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 cold_tap[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'SL'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])) </w:t>
      </w: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[cite: 267]</w:t>
      </w:r>
    </w:p>
    <w:p w14:paraId="79CA1F73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rule11 = ctrl.Rule(temperature[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'warm'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&amp; pressure[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'weak'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</w:t>
      </w:r>
    </w:p>
    <w:p w14:paraId="5A258486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                   (hot_tap[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'SR'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 cold_tap[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'SR'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])) </w:t>
      </w: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[cite: 268]</w:t>
      </w:r>
    </w:p>
    <w:p w14:paraId="6C59EB5C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50A70ABA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--- 5. Створення Системи Керування ---</w:t>
      </w:r>
    </w:p>
    <w:p w14:paraId="33536766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tap_control_system = ctrl.ControlSystem(</w:t>
      </w:r>
    </w:p>
    <w:p w14:paraId="21B28820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    [rule1, rule2, rule3, rule4, rule5, rule6, rule7, rule8, rule9, rule10, rule11]</w:t>
      </w:r>
    </w:p>
    <w:p w14:paraId="591D05D2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49752D18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tap_simulation = ctrl.ControlSystemSimulation(tap_control_system)</w:t>
      </w:r>
    </w:p>
    <w:p w14:paraId="2F4FC976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22F0823F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--- 6. Запуск Симуляції (Приклад) ---</w:t>
      </w:r>
    </w:p>
    <w:p w14:paraId="7FC15E36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384827B7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Приклад 1: Вода дуже гаряча (95) і напір сильний (9)</w:t>
      </w:r>
    </w:p>
    <w:p w14:paraId="4328791D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tap_simulation.input[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'temperature'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] =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95</w:t>
      </w:r>
    </w:p>
    <w:p w14:paraId="02BB1B04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tap_simulation.input[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'pressure'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] =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9</w:t>
      </w:r>
    </w:p>
    <w:p w14:paraId="5F0814E2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tap_simulation.compute()</w:t>
      </w:r>
    </w:p>
    <w:p w14:paraId="5416174A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6E886605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print(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"--- Приклад 1: Гаряча вода (95), Сильний напір (9) ---"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01BEBC7D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print(</w:t>
      </w:r>
      <w:r w:rsidRPr="00917F5C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f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 xml:space="preserve">"Поворот гарячого крана: 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{tap_simulation.output[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'hot_tap'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</w:t>
      </w:r>
      <w:r w:rsidRPr="00917F5C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:.2f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}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 xml:space="preserve"> градусів"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0D51C5D4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print(</w:t>
      </w:r>
      <w:r w:rsidRPr="00917F5C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f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 xml:space="preserve">"Поворот холодного крана: 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{tap_simulation.output[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'cold_tap'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</w:t>
      </w:r>
      <w:r w:rsidRPr="00917F5C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:.2f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}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 xml:space="preserve"> градусів"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151F1543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 xml:space="preserve"># Очікуваний результат: гарячий кран - вліво (негативне), холодний - вправо (позитивне) </w:t>
      </w:r>
    </w:p>
    <w:p w14:paraId="647F5B22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04D813F7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Приклад 2: Вода холодна (10) і напір слабкий (2)</w:t>
      </w:r>
    </w:p>
    <w:p w14:paraId="70829609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tap_simulation.input[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'temperature'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] =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10</w:t>
      </w:r>
    </w:p>
    <w:p w14:paraId="5CC2D705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tap_simulation.input[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'pressure'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] =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2</w:t>
      </w:r>
    </w:p>
    <w:p w14:paraId="39BFCF7B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tap_simulation.compute()</w:t>
      </w:r>
    </w:p>
    <w:p w14:paraId="0E877468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7D8981A2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print(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"\n--- Приклад 2: Холодна вода (10), Слабкий напір (2) ---"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1F3F2B79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lastRenderedPageBreak/>
        <w:t>print(</w:t>
      </w:r>
      <w:r w:rsidRPr="00917F5C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f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 xml:space="preserve">"Поворот гарячого крана: 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{tap_simulation.output[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'hot_tap'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</w:t>
      </w:r>
      <w:r w:rsidRPr="00917F5C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:.2f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}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 xml:space="preserve"> градусів"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5573921A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print(</w:t>
      </w:r>
      <w:r w:rsidRPr="00917F5C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f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 xml:space="preserve">"Поворот холодного крана: 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{tap_simulation.output[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'cold_tap'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</w:t>
      </w:r>
      <w:r w:rsidRPr="00917F5C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:.2f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}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 xml:space="preserve"> градусів"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4DB8E4C8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 xml:space="preserve"># Очікуваний результат: гарячий кран - сильно вправо (позитивне) </w:t>
      </w:r>
    </w:p>
    <w:p w14:paraId="492DB7BB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79EE4A0F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--- 7. Побудова 3D Поверхонь Керування (аналог Рис. 7 ) ---</w:t>
      </w:r>
    </w:p>
    <w:p w14:paraId="459C2C71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1361C2CB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Готуємо 2D сітку для вхідних даних</w:t>
      </w:r>
    </w:p>
    <w:p w14:paraId="287AB41F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temp_range = np.linspace(universe_temp.min(), universe_temp.max(),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30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065CE2F4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pres_range = np.linspace(universe_pressure.min(), universe_pressure.max(),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30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347B6E60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temp_grid, pres_grid = np.meshgrid(temp_range, pres_range)</w:t>
      </w:r>
    </w:p>
    <w:p w14:paraId="7E463A81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673F5AB3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Готуємо 2D сітку для вихідних даних</w:t>
      </w:r>
    </w:p>
    <w:p w14:paraId="04877E57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hot_tap_output = np.zeros_like(temp_grid)</w:t>
      </w:r>
    </w:p>
    <w:p w14:paraId="5D068601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cold_tap_output = np.zeros_like(temp_grid)</w:t>
      </w:r>
    </w:p>
    <w:p w14:paraId="5E4FA941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311D1B19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Розрахунок виходів для кожної точки сітки</w:t>
      </w:r>
    </w:p>
    <w:p w14:paraId="44A56AEB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for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i </w:t>
      </w:r>
      <w:r w:rsidRPr="00917F5C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in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range(temp_grid.shape[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]):</w:t>
      </w:r>
    </w:p>
    <w:p w14:paraId="1903953C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    </w:t>
      </w:r>
      <w:r w:rsidRPr="00917F5C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for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j </w:t>
      </w:r>
      <w:r w:rsidRPr="00917F5C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in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range(temp_grid.shape[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]):</w:t>
      </w:r>
    </w:p>
    <w:p w14:paraId="3980ECCC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        tap_simulation.input[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'temperature'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temp_grid[i, j]</w:t>
      </w:r>
    </w:p>
    <w:p w14:paraId="22092B53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        tap_simulation.input[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'pressure'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pres_grid[i, j]</w:t>
      </w:r>
    </w:p>
    <w:p w14:paraId="54CFC121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        </w:t>
      </w:r>
    </w:p>
    <w:p w14:paraId="4130EEBF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        </w:t>
      </w:r>
      <w:r w:rsidRPr="00917F5C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try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:</w:t>
      </w:r>
    </w:p>
    <w:p w14:paraId="0D43F479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            tap_simulation.compute()</w:t>
      </w:r>
    </w:p>
    <w:p w14:paraId="03068CB2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            hot_tap_output[i, j] = tap_simulation.output[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'hot_tap'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</w:t>
      </w:r>
    </w:p>
    <w:p w14:paraId="2D5027C3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            cold_tap_output[i, j] = tap_simulation.output[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'cold_tap'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</w:t>
      </w:r>
    </w:p>
    <w:p w14:paraId="771225ED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        </w:t>
      </w:r>
      <w:r w:rsidRPr="00917F5C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except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:</w:t>
      </w:r>
    </w:p>
    <w:p w14:paraId="0E45EDE3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Обробка випадків, де правила не спрацьовують</w:t>
      </w:r>
    </w:p>
    <w:p w14:paraId="2BC3C973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            hot_tap_output[i, j] =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0</w:t>
      </w:r>
    </w:p>
    <w:p w14:paraId="11140C29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            cold_tap_output[i, j] =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0</w:t>
      </w:r>
    </w:p>
    <w:p w14:paraId="49232A08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65104407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Побудова 3D-графіка для гарячого крана</w:t>
      </w:r>
    </w:p>
    <w:p w14:paraId="3C0EB98D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fig1 = plt.figure(figsize=(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7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))</w:t>
      </w:r>
    </w:p>
    <w:p w14:paraId="1BF13D7A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ax1 = fig1.add_subplot(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111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, projection=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'3d'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10D03057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surf1 = ax1.plot_surface(temp_grid, pres_grid, hot_tap_output, cmap=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'viridis'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1DDB23DE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ax1.set_xlabel(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'Temperature (°C)'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7AFBC034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ax1.set_ylabel(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'Pressure (0-10)'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270992D0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ax1.set_zlabel(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'Hot Tap Angle (degrees)'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3551FC39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ax1.set_title(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'Hot Tap Control Surface'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2545D533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fig1.colorbar(surf1, shrink=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0.5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, aspect=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5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0310CBBD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3664CCB4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Побудова 3D-графіка для холодного крана</w:t>
      </w:r>
    </w:p>
    <w:p w14:paraId="540DF454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fig2 = plt.figure(figsize=(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10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7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))</w:t>
      </w:r>
    </w:p>
    <w:p w14:paraId="36630A51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ax2 = fig2.add_subplot(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111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, projection=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'3d'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108F8A10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surf2 = ax2.plot_surface(temp_grid, pres_grid, cold_tap_output, cmap=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'plasma'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6DB049F9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ax2.set_xlabel(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'Temperature (°C)'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1F12BE36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ax2.set_ylabel(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'Pressure (0-10)'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2D17CEB2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ax2.set_zlabel(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'Cold Tap Angle (degrees)'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05615B88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ax2.set_title(</w:t>
      </w:r>
      <w:r w:rsidRPr="00917F5C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'Cold Tap Control Surface'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03013438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fig2.colorbar(surf2, shrink=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0.5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, aspect=</w:t>
      </w:r>
      <w:r w:rsidRPr="00917F5C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5</w:t>
      </w: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603D0A94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20CBBF7D" w14:textId="77777777" w:rsidR="00917F5C" w:rsidRPr="00917F5C" w:rsidRDefault="00917F5C" w:rsidP="00917F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917F5C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plt.show()</w:t>
      </w:r>
    </w:p>
    <w:p w14:paraId="3A325EAA" w14:textId="579D5ED2" w:rsidR="00917F5C" w:rsidRDefault="00917F5C" w:rsidP="007F24CD">
      <w:pPr>
        <w:spacing w:after="0" w:line="360" w:lineRule="auto"/>
        <w:ind w:firstLine="284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В результаті отримаємо наступні графіки та вивід в консоль тестових даних:</w:t>
      </w:r>
    </w:p>
    <w:p w14:paraId="64B0F93C" w14:textId="2A0E9A86" w:rsidR="00917F5C" w:rsidRPr="007F24CD" w:rsidRDefault="00917F5C" w:rsidP="007F24CD">
      <w:pPr>
        <w:spacing w:after="0" w:line="360" w:lineRule="auto"/>
        <w:ind w:firstLine="284"/>
        <w:rPr>
          <w:rFonts w:ascii="Times New Roman" w:hAnsi="Times New Roman"/>
          <w:bCs/>
          <w:sz w:val="28"/>
          <w:szCs w:val="28"/>
        </w:rPr>
      </w:pPr>
      <w:r w:rsidRPr="00917F5C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0D4AC59F" wp14:editId="088C2E6C">
            <wp:extent cx="5630061" cy="180047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37B9" w14:textId="008DA8BA" w:rsidR="00AD22E4" w:rsidRDefault="00917F5C" w:rsidP="00AD22E4">
      <w:pPr>
        <w:spacing w:after="0" w:line="360" w:lineRule="auto"/>
        <w:ind w:firstLine="284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Рис</w:t>
      </w:r>
      <w:r w:rsidR="00AD22E4">
        <w:rPr>
          <w:rFonts w:ascii="Times New Roman" w:hAnsi="Times New Roman"/>
          <w:b/>
          <w:sz w:val="28"/>
          <w:szCs w:val="28"/>
        </w:rPr>
        <w:t xml:space="preserve">. 1 </w:t>
      </w:r>
      <w:r>
        <w:rPr>
          <w:rFonts w:ascii="Times New Roman" w:hAnsi="Times New Roman"/>
          <w:bCs/>
          <w:sz w:val="28"/>
          <w:szCs w:val="28"/>
        </w:rPr>
        <w:t>Тестові дані</w:t>
      </w:r>
    </w:p>
    <w:p w14:paraId="1A61B773" w14:textId="145564BA" w:rsidR="00E867CF" w:rsidRDefault="00917F5C" w:rsidP="00E867CF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7F5C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0FB1F91D" wp14:editId="7C34E580">
            <wp:extent cx="2329815" cy="191767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6358" cy="192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E58D" w14:textId="34CDB5EB" w:rsidR="00917F5C" w:rsidRDefault="00917F5C" w:rsidP="00E867CF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7F5C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52C8CED6" wp14:editId="3A8C364E">
            <wp:extent cx="2428875" cy="195857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1175" cy="196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5353" w14:textId="300C342A" w:rsidR="00E867CF" w:rsidRDefault="00E867CF" w:rsidP="00E867CF">
      <w:pPr>
        <w:spacing w:after="0" w:line="360" w:lineRule="auto"/>
        <w:ind w:firstLine="284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Рис. </w:t>
      </w:r>
      <w:r w:rsidR="00917F5C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917F5C">
        <w:rPr>
          <w:rFonts w:ascii="Times New Roman" w:hAnsi="Times New Roman"/>
          <w:bCs/>
          <w:sz w:val="28"/>
          <w:szCs w:val="28"/>
        </w:rPr>
        <w:t>Графічний вивід</w:t>
      </w:r>
    </w:p>
    <w:p w14:paraId="5F3A0353" w14:textId="3EBBC6E8" w:rsidR="00917F5C" w:rsidRDefault="00917F5C" w:rsidP="00917F5C">
      <w:pPr>
        <w:spacing w:after="0" w:line="360" w:lineRule="auto"/>
        <w:ind w:firstLine="284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Поверхні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керування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це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3D-візуалізація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всіх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можливих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рішень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які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прийме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нечітка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система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Горизонтальні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917F5C">
        <w:rPr>
          <w:rFonts w:ascii="Times New Roman" w:hAnsi="Times New Roman"/>
          <w:bCs/>
          <w:sz w:val="28"/>
          <w:szCs w:val="28"/>
          <w:lang w:val="en-US"/>
        </w:rPr>
        <w:t>осі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представляють</w:t>
      </w:r>
      <w:proofErr w:type="spellEnd"/>
      <w:proofErr w:type="gram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діапазони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вхідних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змінних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—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Температури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та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Напору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, а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вертикальна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вісь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показує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кінцеве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чітке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рішення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для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вихідної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змінної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—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Кут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повороту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крана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На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графіку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Гарячий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кран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ми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бачимо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що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система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повертає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кран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вправо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(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додатні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значення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Z,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жовтий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колір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)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при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низькій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температурі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та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вліво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(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від'ємні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Z,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фіолетовий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колір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)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при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високій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Графік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Холодний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кран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демонструє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зворотну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логіку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: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він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повертається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вправо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(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додатні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Z,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жовтий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)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при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lastRenderedPageBreak/>
        <w:t>високій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температурі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щоб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остудити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воду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, і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вліво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(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від'ємні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Z,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синій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)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при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прохолодній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виконуючи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правила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закладені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7F5C">
        <w:rPr>
          <w:rFonts w:ascii="Times New Roman" w:hAnsi="Times New Roman"/>
          <w:bCs/>
          <w:sz w:val="28"/>
          <w:szCs w:val="28"/>
          <w:lang w:val="en-US"/>
        </w:rPr>
        <w:t>експертом</w:t>
      </w:r>
      <w:proofErr w:type="spellEnd"/>
      <w:r w:rsidRPr="00917F5C">
        <w:rPr>
          <w:rFonts w:ascii="Times New Roman" w:hAnsi="Times New Roman"/>
          <w:bCs/>
          <w:sz w:val="28"/>
          <w:szCs w:val="28"/>
          <w:lang w:val="en-US"/>
        </w:rPr>
        <w:t>.</w:t>
      </w:r>
    </w:p>
    <w:p w14:paraId="29B34FD5" w14:textId="0E87C6EA" w:rsidR="00917F5C" w:rsidRDefault="00917F5C" w:rsidP="00917F5C">
      <w:pPr>
        <w:spacing w:after="0" w:line="360" w:lineRule="auto"/>
        <w:ind w:left="284"/>
        <w:rPr>
          <w:rFonts w:ascii="Times New Roman" w:hAnsi="Times New Roman"/>
          <w:b/>
          <w:sz w:val="28"/>
          <w:szCs w:val="28"/>
        </w:rPr>
      </w:pPr>
      <w:r w:rsidRPr="000203DD">
        <w:rPr>
          <w:rFonts w:ascii="Times New Roman" w:hAnsi="Times New Roman"/>
          <w:b/>
          <w:sz w:val="28"/>
          <w:szCs w:val="28"/>
        </w:rPr>
        <w:t xml:space="preserve">Завдання </w:t>
      </w:r>
      <w:r>
        <w:rPr>
          <w:rFonts w:ascii="Times New Roman" w:hAnsi="Times New Roman"/>
          <w:b/>
          <w:sz w:val="28"/>
          <w:szCs w:val="28"/>
          <w:lang w:val="en-US"/>
        </w:rPr>
        <w:t>3</w:t>
      </w:r>
      <w:r w:rsidRPr="000203DD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>2</w:t>
      </w:r>
      <w:r w:rsidRPr="000203DD">
        <w:rPr>
          <w:rFonts w:ascii="Times New Roman" w:hAnsi="Times New Roman"/>
          <w:b/>
          <w:sz w:val="28"/>
          <w:szCs w:val="28"/>
        </w:rPr>
        <w:t xml:space="preserve">. </w:t>
      </w:r>
      <w:r w:rsidRPr="00917F5C">
        <w:rPr>
          <w:rFonts w:ascii="Times New Roman" w:hAnsi="Times New Roman"/>
          <w:b/>
          <w:sz w:val="28"/>
          <w:szCs w:val="28"/>
        </w:rPr>
        <w:t>Нечітка модель керування кондиціонером повітря в приміщенні</w:t>
      </w:r>
    </w:p>
    <w:p w14:paraId="31EE857F" w14:textId="0233F13C" w:rsidR="00917F5C" w:rsidRDefault="00917F5C" w:rsidP="00917F5C">
      <w:pPr>
        <w:spacing w:after="0" w:line="360" w:lineRule="auto"/>
        <w:ind w:firstLine="284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Аналогічно представимо код. </w:t>
      </w:r>
      <w:r w:rsidR="00516275" w:rsidRPr="00516275">
        <w:rPr>
          <w:rFonts w:ascii="Times New Roman" w:hAnsi="Times New Roman"/>
          <w:bCs/>
          <w:sz w:val="28"/>
          <w:szCs w:val="28"/>
        </w:rPr>
        <w:t>На відміну від попередньої задачі про змішувач, ця система використовує інші вхідні лінгвістичні змінні: поточну Температуру в приміщенні та</w:t>
      </w:r>
      <w:r w:rsidR="00516275">
        <w:rPr>
          <w:rFonts w:ascii="Times New Roman" w:hAnsi="Times New Roman"/>
          <w:bCs/>
          <w:sz w:val="28"/>
          <w:szCs w:val="28"/>
        </w:rPr>
        <w:t xml:space="preserve"> </w:t>
      </w:r>
      <w:r w:rsidR="00516275" w:rsidRPr="00516275">
        <w:rPr>
          <w:rFonts w:ascii="Times New Roman" w:hAnsi="Times New Roman"/>
          <w:bCs/>
          <w:sz w:val="28"/>
          <w:szCs w:val="28"/>
        </w:rPr>
        <w:t>Швидкість її зміни. Ця друга змінна додана для врахування інертності системи, дозволяючи контролеру реагувати не лише на поточний стан, але й на динаміку процесу. Вихідна змінна також одна – Дія регулятора, яка визначає потужність нагріву або охолодження.</w:t>
      </w:r>
    </w:p>
    <w:p w14:paraId="0FB18A25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import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numpy </w:t>
      </w:r>
      <w:r w:rsidRPr="00516275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as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np</w:t>
      </w:r>
    </w:p>
    <w:p w14:paraId="290D651D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import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skfuzzy </w:t>
      </w:r>
      <w:r w:rsidRPr="00516275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as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fuzz</w:t>
      </w:r>
    </w:p>
    <w:p w14:paraId="01ECE1CE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from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skfuzzy </w:t>
      </w:r>
      <w:r w:rsidRPr="00516275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import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control </w:t>
      </w:r>
      <w:r w:rsidRPr="00516275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as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ctrl</w:t>
      </w:r>
    </w:p>
    <w:p w14:paraId="779F4E42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import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matplotlib.pyplot </w:t>
      </w:r>
      <w:r w:rsidRPr="00516275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as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plt</w:t>
      </w:r>
    </w:p>
    <w:p w14:paraId="358A438C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from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mpl_toolkits.mplot3d </w:t>
      </w:r>
      <w:r w:rsidRPr="00516275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import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Axes3D</w:t>
      </w:r>
    </w:p>
    <w:p w14:paraId="144E2F4C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16793D7F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--- 1. Визначення Всесвітів (Діапазонів) ---</w:t>
      </w:r>
    </w:p>
    <w:p w14:paraId="4438DE2B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54AFF7D4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Вхідні змінні</w:t>
      </w:r>
    </w:p>
    <w:p w14:paraId="7DC3628B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Припустимо, температура - це відхилення від "комфортної" (0)</w:t>
      </w:r>
    </w:p>
    <w:p w14:paraId="4BA8693A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від -10 (дуже холодно) до +10 (дуже тепло)</w:t>
      </w:r>
    </w:p>
    <w:p w14:paraId="16D9C44B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universe_temp = np.arange(-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11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3B4C2C24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Швидкість зміни: від -5 (швидко холоднішає) до +5 (швидко теплішає)</w:t>
      </w:r>
    </w:p>
    <w:p w14:paraId="74463213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universe_speed = np.arange(-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5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6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0.5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43FBEA4E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32587F4A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Вихідна змінна</w:t>
      </w:r>
    </w:p>
    <w:p w14:paraId="08180244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Дія регулятора: від -100 (макс. холод) до +100 (макс. тепло)</w:t>
      </w:r>
    </w:p>
    <w:p w14:paraId="1C1BB004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universe_action = np.arange(-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100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101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6D3C3D9A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3B1426F8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--- 2. Створення Вхідних та Вихідних Змінних ---</w:t>
      </w:r>
    </w:p>
    <w:p w14:paraId="0F27D2D6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temperature = ctrl.Antecedent(universe_temp, 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'temperature'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05D00DF3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speed = ctrl.Antecedent(universe_speed, 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'speed'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19B3CB37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action = ctrl.Consequent(universe_action, 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'action'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2187CFB4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7237F43E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--- 3. Визначення Функцій Належності (Terms) ---</w:t>
      </w:r>
    </w:p>
    <w:p w14:paraId="67A1F624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4B6CBA97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Temperature Terms: 5 термінів</w:t>
      </w:r>
    </w:p>
    <w:p w14:paraId="253F01D5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temperature[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'very_cold'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fuzz.trapmf(temperature.universe, [-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, -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, -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8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, -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6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7D360D16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temperature[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'cold'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fuzz.trimf(temperature.universe, [-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7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, -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5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, -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3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1DA0F47D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temperature[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'normal'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fuzz.trimf(temperature.universe, [-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4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4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42D01DAD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temperature[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'hot'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fuzz.trimf(temperature.universe, [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3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5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7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450F4D84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temperature[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'very_hot'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fuzz.trapmf(temperature.universe, [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6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8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771D885B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43050F3B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Speed Terms: 3 терміни</w:t>
      </w:r>
    </w:p>
    <w:p w14:paraId="34263429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lastRenderedPageBreak/>
        <w:t>speed[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'negative'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fuzz.trapmf(speed.universe, [-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5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, -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5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, -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2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38ABC7AF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speed[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'zero'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fuzz.trimf(speed.universe, [-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311866A8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speed[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'positive'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fuzz.trapmf(speed.universe, [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2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5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5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10270BF5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45027013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Action Terms: 5 термінів</w:t>
      </w:r>
    </w:p>
    <w:p w14:paraId="099259FA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Вліво = 'холод' (негативні значення), Вправо = 'тепло' (позитивні)</w:t>
      </w:r>
    </w:p>
    <w:p w14:paraId="4E9293D3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action[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'LL'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fuzz.trapmf(action.universe, [-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100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, -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100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, -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80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, -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60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]) </w:t>
      </w: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Великий вліво</w:t>
      </w:r>
    </w:p>
    <w:p w14:paraId="683DF4D8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action[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'SL'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fuzz.trimf(action.universe, [-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70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, -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50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, -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30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      </w:t>
      </w: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Невеликий вліво</w:t>
      </w:r>
    </w:p>
    <w:p w14:paraId="2BE6F197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action[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'Off'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fuzz.trimf(action.universe, [-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20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20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])       </w:t>
      </w: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Вимкнути</w:t>
      </w:r>
    </w:p>
    <w:p w14:paraId="55CEEFA4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action[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'SR'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fuzz.trimf(action.universe, [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30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50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70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])       </w:t>
      </w: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Невеликий вправо</w:t>
      </w:r>
    </w:p>
    <w:p w14:paraId="7ECC52D9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action[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'LR'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fuzz.trapmf(action.universe, [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60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80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100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100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]) </w:t>
      </w: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Великий вправо</w:t>
      </w:r>
    </w:p>
    <w:p w14:paraId="7F933ABA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4E40E0FD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Перегляд функцій належності</w:t>
      </w:r>
    </w:p>
    <w:p w14:paraId="2A0427A6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temperature.view()</w:t>
      </w:r>
    </w:p>
    <w:p w14:paraId="7C71C7B2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speed.view()</w:t>
      </w:r>
    </w:p>
    <w:p w14:paraId="3406E0F0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action.view()</w:t>
      </w:r>
    </w:p>
    <w:p w14:paraId="06F038F9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48C65D82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--- 4. Визначення Експертних Правил  ---</w:t>
      </w:r>
    </w:p>
    <w:p w14:paraId="7CFE0EC7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(LL: великий вліво, SL: невеликий вліво, Off: вимкнути, SR: невеликий вправо, LR: великий вправо)</w:t>
      </w:r>
    </w:p>
    <w:p w14:paraId="3989DE3B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791F53AC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rule1 = ctrl.Rule(temperature[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'very_hot'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&amp; speed[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'positive'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 action[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'LL'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41D9F04F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rule2 = ctrl.Rule(temperature[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'very_hot'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&amp; speed[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'negative'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 action[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'SL'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60E4E63B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rule3 = ctrl.Rule(temperature[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'hot'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&amp; speed[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'positive'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 action[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'LL'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486155FA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rule4 = ctrl.Rule(temperature[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'hot'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&amp; speed[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'negative'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 action[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'Off'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592C2AEA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rule5 = ctrl.Rule(temperature[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'very_cold'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&amp; speed[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'negative'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 action[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'LR'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0E773DB6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rule6 = ctrl.Rule(temperature[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'very_cold'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&amp; speed[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'positive'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 action[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'SR'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0F871569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rule7 = ctrl.Rule(temperature[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'cold'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&amp; speed[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'negative'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 action[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'LL'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]) </w:t>
      </w: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#див. аналіз</w:t>
      </w:r>
    </w:p>
    <w:p w14:paraId="4C4D09A7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rule8 = ctrl.Rule(temperature[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'cold'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&amp; speed[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'positive'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 action[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'Off'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42782176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rule9 = ctrl.Rule(temperature[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'very_hot'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&amp; speed[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'zero'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 action[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'LL'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15A884E3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rule10 = ctrl.Rule(temperature[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'hot'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&amp; speed[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'zero'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 action[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'SL'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7CFEA3D8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rule11 = ctrl.Rule(temperature[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'very_cold'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&amp; speed[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'zero'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 action[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'LR'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4FE09C30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rule12 = ctrl.Rule(temperature[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'cold'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&amp; speed[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'zero'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 action[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'SR'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76D4CE0D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rule13 = ctrl.Rule(temperature[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'normal'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&amp; speed[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'positive'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 action[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'SL'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5CF1C926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rule14 = ctrl.Rule(temperature[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'normal'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&amp; speed[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'negative'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 action[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'SR'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42BE9D88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rule15 = ctrl.Rule(temperature[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'normal'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&amp; speed[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'zero'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], action[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'Off'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</w:t>
      </w:r>
    </w:p>
    <w:p w14:paraId="25AE455F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29A8149F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--- 5. Створення Системи Керування ---</w:t>
      </w:r>
    </w:p>
    <w:p w14:paraId="302BD9B3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ac_control_system = ctrl.ControlSystem(</w:t>
      </w:r>
    </w:p>
    <w:p w14:paraId="1D4B7BE0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    [rule1, rule2, rule3, rule4, rule5, rule6, rule7, rule8, rule9,</w:t>
      </w:r>
    </w:p>
    <w:p w14:paraId="73DBFDAA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     rule10, rule11, rule12, rule13, rule14, rule15]</w:t>
      </w:r>
    </w:p>
    <w:p w14:paraId="599F52ED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503D24CA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ac_simulation = ctrl.ControlSystemSimulation(ac_control_system)</w:t>
      </w:r>
    </w:p>
    <w:p w14:paraId="54B9394A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60D7B8E7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--- 6. Запуск Симуляції (Приклади) ---</w:t>
      </w:r>
    </w:p>
    <w:p w14:paraId="4EDD5AC5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1CF02424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Приклад 1: "Дуже тепло" (+8) і "стає тепліше" (+3)</w:t>
      </w:r>
    </w:p>
    <w:p w14:paraId="43A7341F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ac_simulation.input[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'temperature'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] =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8</w:t>
      </w:r>
    </w:p>
    <w:p w14:paraId="00876833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ac_simulation.input[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'speed'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] =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3</w:t>
      </w:r>
    </w:p>
    <w:p w14:paraId="65B52552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ac_simulation.compute()</w:t>
      </w:r>
    </w:p>
    <w:p w14:paraId="7165AEDA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print(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"--- Приклад 1: Дуже тепло (+8), стає тепліше (+3) ---"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64F1D45C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lastRenderedPageBreak/>
        <w:t>print(</w:t>
      </w:r>
      <w:r w:rsidRPr="00516275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f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 xml:space="preserve">"Дія регулятора: 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{ac_simulation.output[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'action'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</w:t>
      </w:r>
      <w:r w:rsidRPr="00516275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:.2f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}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 xml:space="preserve"> (Очікується: 'Великий вліво')"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2C6CAE4E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6067BADA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Приклад 2: "Нормальна" (0) і "стає холодніше" (-2)</w:t>
      </w:r>
    </w:p>
    <w:p w14:paraId="06783935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ac_simulation.input[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'temperature'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] =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0</w:t>
      </w:r>
    </w:p>
    <w:p w14:paraId="4D374AF8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ac_simulation.input[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'speed'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-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2</w:t>
      </w:r>
    </w:p>
    <w:p w14:paraId="5D43E615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ac_simulation.compute()</w:t>
      </w:r>
    </w:p>
    <w:p w14:paraId="10DE933E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print(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"\n--- Приклад 2: Нормальна (0), стає холодніше (-2) ---"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45C35C4F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print(</w:t>
      </w:r>
      <w:r w:rsidRPr="00516275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f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 xml:space="preserve">"Дія регулятора: 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{ac_simulation.output[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'action'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</w:t>
      </w:r>
      <w:r w:rsidRPr="00516275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:.2f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}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 xml:space="preserve"> (Очікується: 'Невеликий вправо')"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72B911AC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40E7DE8F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Приклад 3: "Дуже холодно" (-9) і "стає холодніше" (-4)</w:t>
      </w:r>
    </w:p>
    <w:p w14:paraId="1A51DD28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ac_simulation.input[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'temperature'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-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9</w:t>
      </w:r>
    </w:p>
    <w:p w14:paraId="519E0CC4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ac_simulation.input[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'speed'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-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4</w:t>
      </w:r>
    </w:p>
    <w:p w14:paraId="375C8EC0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ac_simulation.compute()</w:t>
      </w:r>
    </w:p>
    <w:p w14:paraId="74DD2387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print(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"\n--- Приклад 3: Дуже холодно (-9), стає холодніше (-4) ---"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62A8F2B1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print(</w:t>
      </w:r>
      <w:r w:rsidRPr="00516275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f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 xml:space="preserve">"Дія регулятора: 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{ac_simulation.output[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'action'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</w:t>
      </w:r>
      <w:r w:rsidRPr="00516275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:.2f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}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 xml:space="preserve"> (Очікується: 'Великий вправо')"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06736BDD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14FD9E8E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6A9955"/>
          <w:sz w:val="21"/>
          <w:szCs w:val="21"/>
          <w:lang w:val="ru-UA" w:eastAsia="ru-UA"/>
        </w:rPr>
        <w:t># --- 7. Побудова 3D Поверхні Керування ---</w:t>
      </w:r>
    </w:p>
    <w:p w14:paraId="60B879F0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temp_range = np.linspace(universe_temp.min(), universe_temp.max(),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30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202AC98D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speed_range = np.linspace(universe_speed.min(), universe_speed.max(),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30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2482E623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temp_grid, speed_grid = np.meshgrid(temp_range, speed_range)</w:t>
      </w:r>
    </w:p>
    <w:p w14:paraId="4CC3A43B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08804B45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action_output = np.zeros_like(temp_grid)</w:t>
      </w:r>
    </w:p>
    <w:p w14:paraId="3CD455C2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38EAB617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for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i </w:t>
      </w:r>
      <w:r w:rsidRPr="00516275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in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range(temp_grid.shape[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]):</w:t>
      </w:r>
    </w:p>
    <w:p w14:paraId="1F585631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    </w:t>
      </w:r>
      <w:r w:rsidRPr="00516275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for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j </w:t>
      </w:r>
      <w:r w:rsidRPr="00516275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in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range(temp_grid.shape[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]):</w:t>
      </w:r>
    </w:p>
    <w:p w14:paraId="1AEF545E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        ac_simulation.input[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'temperature'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temp_grid[i, j]</w:t>
      </w:r>
    </w:p>
    <w:p w14:paraId="6A846753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        ac_simulation.input[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'speed'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 = speed_grid[i, j]</w:t>
      </w:r>
    </w:p>
    <w:p w14:paraId="747CB86F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        </w:t>
      </w:r>
    </w:p>
    <w:p w14:paraId="6FBC7FFE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        </w:t>
      </w:r>
      <w:r w:rsidRPr="00516275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try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:</w:t>
      </w:r>
    </w:p>
    <w:p w14:paraId="2D873547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            ac_simulation.compute()</w:t>
      </w:r>
    </w:p>
    <w:p w14:paraId="37139DF7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            action_output[i, j] = ac_simulation.output[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'action'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]</w:t>
      </w:r>
    </w:p>
    <w:p w14:paraId="069FD6EA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        </w:t>
      </w:r>
      <w:r w:rsidRPr="00516275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except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:</w:t>
      </w:r>
    </w:p>
    <w:p w14:paraId="3D047BBE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            action_output[i, j] =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0</w:t>
      </w:r>
    </w:p>
    <w:p w14:paraId="700BEC5B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14775214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fig = plt.figure(figsize=(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10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7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))</w:t>
      </w:r>
    </w:p>
    <w:p w14:paraId="409475D9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ax = fig.add_subplot(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111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, projection=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'3d'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1A79E299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surf = ax.plot_surface(temp_grid, speed_grid, action_output, cmap=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'coolwarm'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50F6B61D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23B548A9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ax.set_xlabel(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'Temperature (Відхилення від норми)'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7CB131DD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ax.set_ylabel(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'Speed (Швидкість зміни)'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34D2ED83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ax.set_zlabel(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'Action (Дія регулятора)'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1AEE88BE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ax.set_title(</w:t>
      </w:r>
      <w:r w:rsidRPr="00516275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'Air Conditioner Control Surface'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4C00A5CF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fig.colorbar(surf, shrink=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0.5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, aspect=</w:t>
      </w:r>
      <w:r w:rsidRPr="00516275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5</w:t>
      </w: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)</w:t>
      </w:r>
    </w:p>
    <w:p w14:paraId="4FE5C64C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3CF5321E" w14:textId="77777777" w:rsidR="00516275" w:rsidRPr="00516275" w:rsidRDefault="00516275" w:rsidP="005162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  <w:r w:rsidRPr="00516275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plt.show()</w:t>
      </w:r>
    </w:p>
    <w:p w14:paraId="09E6B6D5" w14:textId="61C5CB22" w:rsidR="00917F5C" w:rsidRPr="00516275" w:rsidRDefault="00516275" w:rsidP="00516275">
      <w:pPr>
        <w:spacing w:after="0" w:line="360" w:lineRule="auto"/>
        <w:ind w:firstLine="708"/>
        <w:rPr>
          <w:rFonts w:ascii="Times New Roman" w:hAnsi="Times New Roman"/>
          <w:bCs/>
          <w:sz w:val="28"/>
          <w:szCs w:val="28"/>
        </w:rPr>
      </w:pPr>
      <w:r w:rsidRPr="00516275">
        <w:rPr>
          <w:rFonts w:ascii="Times New Roman" w:hAnsi="Times New Roman"/>
          <w:bCs/>
          <w:sz w:val="28"/>
          <w:szCs w:val="28"/>
        </w:rPr>
        <w:t>В результаті отримаємо наступні графіки та вивід в консоль тестових даних:</w:t>
      </w:r>
    </w:p>
    <w:p w14:paraId="44CA8DEB" w14:textId="77777777" w:rsidR="00917F5C" w:rsidRDefault="00917F5C" w:rsidP="00917F5C">
      <w:pPr>
        <w:spacing w:after="0" w:line="360" w:lineRule="auto"/>
        <w:ind w:firstLine="284"/>
        <w:rPr>
          <w:rFonts w:ascii="Times New Roman" w:hAnsi="Times New Roman"/>
          <w:bCs/>
          <w:sz w:val="28"/>
          <w:szCs w:val="28"/>
          <w:lang w:val="en-US"/>
        </w:rPr>
      </w:pPr>
    </w:p>
    <w:p w14:paraId="6B78846D" w14:textId="0204B052" w:rsidR="00516275" w:rsidRDefault="00516275" w:rsidP="00516275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6275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08ECE999" wp14:editId="03CA41B8">
            <wp:extent cx="5849166" cy="189574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659E" w14:textId="77777777" w:rsidR="00516275" w:rsidRDefault="00516275" w:rsidP="00516275">
      <w:pPr>
        <w:spacing w:after="0" w:line="360" w:lineRule="auto"/>
        <w:ind w:firstLine="284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Рис. 3 </w:t>
      </w:r>
      <w:r>
        <w:rPr>
          <w:rFonts w:ascii="Times New Roman" w:hAnsi="Times New Roman"/>
          <w:bCs/>
          <w:sz w:val="28"/>
          <w:szCs w:val="28"/>
        </w:rPr>
        <w:t>Тестові дані</w:t>
      </w:r>
    </w:p>
    <w:p w14:paraId="4359EA26" w14:textId="7F476745" w:rsidR="00516275" w:rsidRDefault="00516275" w:rsidP="00516275">
      <w:pPr>
        <w:spacing w:after="0" w:line="360" w:lineRule="auto"/>
        <w:ind w:firstLine="284"/>
        <w:rPr>
          <w:rFonts w:ascii="Times New Roman" w:hAnsi="Times New Roman"/>
          <w:bCs/>
          <w:sz w:val="28"/>
          <w:szCs w:val="28"/>
        </w:rPr>
      </w:pPr>
      <w:r w:rsidRPr="00516275">
        <w:rPr>
          <w:rFonts w:ascii="Times New Roman" w:hAnsi="Times New Roman"/>
          <w:bCs/>
          <w:sz w:val="28"/>
          <w:szCs w:val="28"/>
        </w:rPr>
        <w:t xml:space="preserve">Інтерпретація тестових даних показує логіку роботи системи. </w:t>
      </w:r>
      <w:r>
        <w:rPr>
          <w:rFonts w:ascii="Times New Roman" w:hAnsi="Times New Roman"/>
          <w:bCs/>
          <w:sz w:val="28"/>
          <w:szCs w:val="28"/>
        </w:rPr>
        <w:t>Так, на</w:t>
      </w:r>
      <w:r w:rsidRPr="00516275">
        <w:rPr>
          <w:rFonts w:ascii="Times New Roman" w:hAnsi="Times New Roman"/>
          <w:bCs/>
          <w:sz w:val="28"/>
          <w:szCs w:val="28"/>
        </w:rPr>
        <w:t xml:space="preserve"> першому прикладі, коли в кімнаті дуже тепло (+8) і температура продовжує зростати (+3), система реагує максимальним охолодженням ("Великий вліво" -83.58).</w:t>
      </w:r>
    </w:p>
    <w:p w14:paraId="6A9C0B88" w14:textId="7895DFFB" w:rsidR="00516275" w:rsidRDefault="00516275" w:rsidP="00516275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6275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28BE9B25" wp14:editId="25F63569">
            <wp:extent cx="3587115" cy="315757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2352" cy="31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5A50" w14:textId="716BC0F4" w:rsidR="00516275" w:rsidRDefault="00516275" w:rsidP="00516275">
      <w:pPr>
        <w:spacing w:after="0" w:line="360" w:lineRule="auto"/>
        <w:ind w:firstLine="284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Рис. 4 </w:t>
      </w:r>
      <w:r>
        <w:rPr>
          <w:rFonts w:ascii="Times New Roman" w:hAnsi="Times New Roman"/>
          <w:bCs/>
          <w:sz w:val="28"/>
          <w:szCs w:val="28"/>
        </w:rPr>
        <w:t>Графічний вивід</w:t>
      </w:r>
    </w:p>
    <w:p w14:paraId="2F1B2E84" w14:textId="77777777" w:rsidR="00516275" w:rsidRDefault="00516275" w:rsidP="00516275">
      <w:pPr>
        <w:spacing w:after="0" w:line="360" w:lineRule="auto"/>
        <w:ind w:firstLine="284"/>
        <w:rPr>
          <w:rFonts w:ascii="Times New Roman" w:hAnsi="Times New Roman"/>
          <w:bCs/>
          <w:sz w:val="28"/>
          <w:szCs w:val="28"/>
        </w:rPr>
      </w:pPr>
      <w:r w:rsidRPr="00516275">
        <w:rPr>
          <w:rFonts w:ascii="Times New Roman" w:hAnsi="Times New Roman"/>
          <w:bCs/>
          <w:sz w:val="28"/>
          <w:szCs w:val="28"/>
        </w:rPr>
        <w:t>Отримана поверхня керування є 3D-картою рішень кондиціонера. Горизонтальні осі представляють входи Температура та Швидкість зміни, а вертикальна вісь вихідну Дію регулятора. Кольори візуалізують цю дію: червоні "гори" означають сильний нагрів (позитивні значення "вправо"), а сині "ями" – сильне охолодження (негативні значення "вліво"), тоді як білі зони біля нуля відповідають вимкненому стану.</w:t>
      </w:r>
    </w:p>
    <w:p w14:paraId="162BFEE7" w14:textId="6A14717F" w:rsidR="00516275" w:rsidRDefault="00516275" w:rsidP="00516275">
      <w:pPr>
        <w:spacing w:after="0" w:line="360" w:lineRule="auto"/>
        <w:ind w:firstLine="284"/>
        <w:rPr>
          <w:rFonts w:ascii="Times New Roman" w:hAnsi="Times New Roman"/>
          <w:bCs/>
          <w:sz w:val="28"/>
          <w:szCs w:val="28"/>
        </w:rPr>
      </w:pPr>
      <w:r w:rsidRPr="00516275">
        <w:rPr>
          <w:rFonts w:ascii="Times New Roman" w:hAnsi="Times New Roman"/>
          <w:bCs/>
          <w:sz w:val="28"/>
          <w:szCs w:val="28"/>
        </w:rPr>
        <w:lastRenderedPageBreak/>
        <w:t>Варто зауважити невелику аномалію в зоні "холодно" та "від'ємна швидкість", де з'являється синя "яма" охолодження замість очікуваного нагріву</w:t>
      </w:r>
      <w:r>
        <w:rPr>
          <w:rFonts w:ascii="Times New Roman" w:hAnsi="Times New Roman"/>
          <w:bCs/>
          <w:sz w:val="28"/>
          <w:szCs w:val="28"/>
        </w:rPr>
        <w:t>.</w:t>
      </w:r>
      <w:r w:rsidRPr="00516275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Це виникає через</w:t>
      </w:r>
      <w:r w:rsidRPr="00516275">
        <w:rPr>
          <w:rFonts w:ascii="Times New Roman" w:hAnsi="Times New Roman"/>
          <w:bCs/>
          <w:sz w:val="28"/>
          <w:szCs w:val="28"/>
        </w:rPr>
        <w:t xml:space="preserve"> моделювання правила 7 з завдання</w:t>
      </w:r>
      <w:r>
        <w:rPr>
          <w:rFonts w:ascii="Times New Roman" w:hAnsi="Times New Roman"/>
          <w:bCs/>
          <w:sz w:val="28"/>
          <w:szCs w:val="28"/>
        </w:rPr>
        <w:t>:</w:t>
      </w:r>
    </w:p>
    <w:p w14:paraId="2D52F499" w14:textId="5C55A5B3" w:rsidR="00516275" w:rsidRDefault="00516275" w:rsidP="00516275">
      <w:pPr>
        <w:spacing w:after="0" w:line="360" w:lineRule="auto"/>
        <w:ind w:firstLine="284"/>
        <w:rPr>
          <w:rFonts w:ascii="Times New Roman" w:hAnsi="Times New Roman"/>
          <w:bCs/>
          <w:i/>
          <w:iCs/>
          <w:sz w:val="28"/>
          <w:szCs w:val="28"/>
        </w:rPr>
      </w:pPr>
      <w:r>
        <w:rPr>
          <w:rFonts w:ascii="Times New Roman" w:hAnsi="Times New Roman"/>
          <w:bCs/>
          <w:i/>
          <w:iCs/>
          <w:sz w:val="28"/>
          <w:szCs w:val="28"/>
        </w:rPr>
        <w:t>«</w:t>
      </w:r>
      <w:r w:rsidRPr="00516275">
        <w:rPr>
          <w:rFonts w:ascii="Times New Roman" w:hAnsi="Times New Roman"/>
          <w:bCs/>
          <w:i/>
          <w:iCs/>
          <w:sz w:val="28"/>
          <w:szCs w:val="28"/>
        </w:rPr>
        <w:t>Якщо температура повітря холодна, а швидкість зміни температури від'ємна, тоді потрібно включити режим «тепло», повернувши регулятор кондиціонеру на великий кут вліво.</w:t>
      </w:r>
      <w:r>
        <w:rPr>
          <w:rFonts w:ascii="Times New Roman" w:hAnsi="Times New Roman"/>
          <w:bCs/>
          <w:i/>
          <w:iCs/>
          <w:sz w:val="28"/>
          <w:szCs w:val="28"/>
        </w:rPr>
        <w:t>»</w:t>
      </w:r>
    </w:p>
    <w:p w14:paraId="5CC2A68E" w14:textId="013BC73F" w:rsidR="00516275" w:rsidRPr="00516275" w:rsidRDefault="00516275" w:rsidP="00516275">
      <w:pPr>
        <w:spacing w:after="0" w:line="360" w:lineRule="auto"/>
        <w:ind w:firstLine="284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Можливо в завданні наявна помилка і замість повороту «вліво» повинен бути порот «вправо», що повинно виправити ситуацію:</w:t>
      </w:r>
    </w:p>
    <w:p w14:paraId="7151CFC1" w14:textId="74777EC5" w:rsidR="00516275" w:rsidRDefault="00516275" w:rsidP="00516275">
      <w:pPr>
        <w:spacing w:after="0" w:line="360" w:lineRule="auto"/>
        <w:ind w:firstLine="284"/>
        <w:jc w:val="center"/>
        <w:rPr>
          <w:rFonts w:ascii="Times New Roman" w:hAnsi="Times New Roman"/>
          <w:bCs/>
          <w:sz w:val="28"/>
          <w:szCs w:val="28"/>
        </w:rPr>
      </w:pPr>
      <w:r w:rsidRPr="00516275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4A50CD6C" wp14:editId="1EAEFC79">
            <wp:extent cx="4181475" cy="3403428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7540" cy="340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FBEC" w14:textId="019B83D8" w:rsidR="00516275" w:rsidRDefault="00516275" w:rsidP="00516275">
      <w:pPr>
        <w:spacing w:after="0" w:line="360" w:lineRule="auto"/>
        <w:ind w:firstLine="284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Рис. 5 </w:t>
      </w:r>
      <w:r>
        <w:rPr>
          <w:rFonts w:ascii="Times New Roman" w:hAnsi="Times New Roman"/>
          <w:bCs/>
          <w:sz w:val="28"/>
          <w:szCs w:val="28"/>
        </w:rPr>
        <w:t>Графічний вивід після зміни правила</w:t>
      </w:r>
    </w:p>
    <w:p w14:paraId="27475390" w14:textId="0D0FBFD4" w:rsidR="00516275" w:rsidRPr="00516275" w:rsidRDefault="00516275" w:rsidP="00516275">
      <w:pPr>
        <w:spacing w:after="0" w:line="360" w:lineRule="auto"/>
        <w:ind w:firstLine="284"/>
        <w:rPr>
          <w:rFonts w:ascii="Times New Roman" w:hAnsi="Times New Roman"/>
          <w:bCs/>
          <w:sz w:val="28"/>
          <w:szCs w:val="28"/>
        </w:rPr>
      </w:pPr>
      <w:r w:rsidRPr="00516275">
        <w:rPr>
          <w:rFonts w:ascii="Times New Roman" w:hAnsi="Times New Roman"/>
          <w:bCs/>
          <w:sz w:val="28"/>
          <w:szCs w:val="28"/>
        </w:rPr>
        <w:t>Загалом, модель адекватно відтворює поведінку "розумного" контролера, який враховує не лише поточний стан, але й тенденцію його зміни, що є ключовою перевагою нечіткої логіки для керування інертними процесами.</w:t>
      </w:r>
    </w:p>
    <w:p w14:paraId="345F3CEA" w14:textId="3C0B23A3" w:rsidR="00E80E83" w:rsidRPr="009347D8" w:rsidRDefault="00C04440" w:rsidP="00743733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FB3304">
        <w:rPr>
          <w:rFonts w:ascii="Times New Roman" w:hAnsi="Times New Roman"/>
          <w:b/>
          <w:sz w:val="28"/>
          <w:szCs w:val="28"/>
        </w:rPr>
        <w:t>Висновок:</w:t>
      </w:r>
      <w:r w:rsidR="00252B76">
        <w:rPr>
          <w:rFonts w:ascii="Times New Roman" w:hAnsi="Times New Roman"/>
          <w:b/>
          <w:sz w:val="28"/>
          <w:szCs w:val="28"/>
        </w:rPr>
        <w:t xml:space="preserve"> </w:t>
      </w:r>
      <w:r w:rsidR="00D73F7F" w:rsidRPr="00D73F7F">
        <w:rPr>
          <w:rFonts w:ascii="Times New Roman" w:hAnsi="Times New Roman"/>
          <w:bCs/>
          <w:sz w:val="28"/>
          <w:szCs w:val="28"/>
        </w:rPr>
        <w:t>Під час цієї лабораторної роботи ми успішно змоделювали дві системи нечіткого керування: змішувач води та кондиціонер. Ключовим моментом стало використання "швидкості зміни" температури для кондиціонера, що дозволило врахувати інертність системи. Побудовані 3D-поверхні керування наочно візуалізували логіку рішень і навіть допомогли виявити потенційну помилку в одному з експертних правил.</w:t>
      </w:r>
    </w:p>
    <w:sectPr w:rsidR="00E80E83" w:rsidRPr="009347D8" w:rsidSect="0097335F">
      <w:headerReference w:type="default" r:id="rId14"/>
      <w:headerReference w:type="first" r:id="rId15"/>
      <w:type w:val="continuous"/>
      <w:pgSz w:w="11906" w:h="16838"/>
      <w:pgMar w:top="426" w:right="567" w:bottom="1418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D9292" w14:textId="77777777" w:rsidR="00087272" w:rsidRPr="004B61CD" w:rsidRDefault="00087272">
      <w:r w:rsidRPr="004B61CD">
        <w:separator/>
      </w:r>
    </w:p>
  </w:endnote>
  <w:endnote w:type="continuationSeparator" w:id="0">
    <w:p w14:paraId="2BF5D621" w14:textId="77777777" w:rsidR="00087272" w:rsidRPr="004B61CD" w:rsidRDefault="00087272">
      <w:r w:rsidRPr="004B61C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ECDBC" w14:textId="77777777" w:rsidR="00087272" w:rsidRPr="004B61CD" w:rsidRDefault="00087272">
      <w:r w:rsidRPr="004B61CD">
        <w:separator/>
      </w:r>
    </w:p>
  </w:footnote>
  <w:footnote w:type="continuationSeparator" w:id="0">
    <w:p w14:paraId="40995CE2" w14:textId="77777777" w:rsidR="00087272" w:rsidRPr="004B61CD" w:rsidRDefault="00087272">
      <w:r w:rsidRPr="004B61C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E988F" w14:textId="77777777" w:rsidR="00B07E7B" w:rsidRPr="004B61CD" w:rsidRDefault="00B07E7B" w:rsidP="0097335F">
    <w:pPr>
      <w:pStyle w:val="Header"/>
      <w:ind w:left="-142"/>
    </w:pPr>
    <w:r w:rsidRPr="004B61CD"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B07E7B" w:rsidRPr="004B61CD" w:rsidRDefault="00B07E7B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 w:rsidRPr="004B61CD"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B07E7B" w:rsidRPr="004B61CD" w:rsidRDefault="00B07E7B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 w:rsidRPr="004B61CD"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B07E7B" w:rsidRPr="004B61CD" w:rsidRDefault="00B07E7B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 w:rsidRPr="004B61CD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B07E7B" w:rsidRPr="004B61CD" w:rsidRDefault="00B07E7B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 w:rsidRPr="004B61CD"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B07E7B" w:rsidRPr="004B61CD" w:rsidRDefault="00B07E7B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 w:rsidRPr="004B61CD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B07E7B" w:rsidRPr="004B61CD" w:rsidRDefault="00B07E7B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 w:rsidRPr="004B61CD"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545E331B" w:rsidR="00B07E7B" w:rsidRPr="004B61CD" w:rsidRDefault="00B07E7B">
                            <w:pPr>
                              <w:pStyle w:val="a"/>
                              <w:jc w:val="center"/>
                              <w:rPr>
                                <w:sz w:val="24"/>
                              </w:rPr>
                            </w:pPr>
                            <w:r w:rsidRPr="004B61CD">
                              <w:rPr>
                                <w:rStyle w:val="PageNumber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B61CD">
                              <w:rPr>
                                <w:rStyle w:val="PageNumber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instrText xml:space="preserve"> PAGE </w:instrText>
                            </w:r>
                            <w:r w:rsidRPr="004B61CD">
                              <w:rPr>
                                <w:rStyle w:val="PageNumber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4B61CD">
                              <w:rPr>
                                <w:rStyle w:val="PageNumber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5</w:t>
                            </w:r>
                            <w:r w:rsidRPr="004B61CD">
                              <w:rPr>
                                <w:rStyle w:val="PageNumber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17451B34" w:rsidR="00B07E7B" w:rsidRPr="00447470" w:rsidRDefault="00B07E7B" w:rsidP="00B2143E">
                            <w:pPr>
                              <w:pStyle w:val="a"/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61C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ПОЛІТЕХНІКА.2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5</w:t>
                            </w:r>
                            <w:r w:rsidRPr="004B61C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4B61CD"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4B61C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4B61CD"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4B61C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 Лр.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1C528433" w14:textId="77777777" w:rsidR="00B07E7B" w:rsidRPr="00C800AA" w:rsidRDefault="00B07E7B" w:rsidP="00B2143E">
                            <w:pPr>
                              <w:pStyle w:val="a"/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B54A549" w14:textId="77777777" w:rsidR="00B07E7B" w:rsidRPr="004B61CD" w:rsidRDefault="00B07E7B" w:rsidP="00B2143E">
                            <w:pPr>
                              <w:pStyle w:val="a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left:0;text-align:left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B07E7B" w:rsidRPr="004B61CD" w:rsidRDefault="00B07E7B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 w:rsidRPr="004B61CD"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B07E7B" w:rsidRPr="004B61CD" w:rsidRDefault="00B07E7B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 w:rsidRPr="004B61CD"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B07E7B" w:rsidRPr="004B61CD" w:rsidRDefault="00B07E7B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 w:rsidRPr="004B61CD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B07E7B" w:rsidRPr="004B61CD" w:rsidRDefault="00B07E7B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 w:rsidRPr="004B61CD"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B07E7B" w:rsidRPr="004B61CD" w:rsidRDefault="00B07E7B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 w:rsidRPr="004B61CD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B07E7B" w:rsidRPr="004B61CD" w:rsidRDefault="00B07E7B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 w:rsidRPr="004B61CD"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545E331B" w:rsidR="00B07E7B" w:rsidRPr="004B61CD" w:rsidRDefault="00B07E7B">
                      <w:pPr>
                        <w:pStyle w:val="a"/>
                        <w:jc w:val="center"/>
                        <w:rPr>
                          <w:sz w:val="24"/>
                        </w:rPr>
                      </w:pPr>
                      <w:r w:rsidRPr="004B61CD">
                        <w:rPr>
                          <w:rStyle w:val="PageNumber"/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fldChar w:fldCharType="begin"/>
                      </w:r>
                      <w:r w:rsidRPr="004B61CD">
                        <w:rPr>
                          <w:rStyle w:val="PageNumber"/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instrText xml:space="preserve"> PAGE </w:instrText>
                      </w:r>
                      <w:r w:rsidRPr="004B61CD">
                        <w:rPr>
                          <w:rStyle w:val="PageNumber"/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fldChar w:fldCharType="separate"/>
                      </w:r>
                      <w:r w:rsidRPr="004B61CD">
                        <w:rPr>
                          <w:rStyle w:val="PageNumber"/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5</w:t>
                      </w:r>
                      <w:r w:rsidRPr="004B61CD">
                        <w:rPr>
                          <w:rStyle w:val="PageNumber"/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17451B34" w:rsidR="00B07E7B" w:rsidRPr="00447470" w:rsidRDefault="00B07E7B" w:rsidP="00B2143E">
                      <w:pPr>
                        <w:pStyle w:val="a"/>
                        <w:jc w:val="center"/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</w:pPr>
                      <w:r w:rsidRPr="004B61CD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ПОЛІТЕХНІКА.2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5</w:t>
                      </w:r>
                      <w:r w:rsidRPr="004B61CD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Pr="004B61CD"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4B61CD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Pr="004B61CD"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4B61CD">
                        <w:rPr>
                          <w:rFonts w:ascii="Calibri" w:hAnsi="Calibri"/>
                          <w:sz w:val="24"/>
                          <w:szCs w:val="24"/>
                        </w:rPr>
                        <w:t>.000 – Лр.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</w:p>
                    <w:p w14:paraId="1C528433" w14:textId="77777777" w:rsidR="00B07E7B" w:rsidRPr="00C800AA" w:rsidRDefault="00B07E7B" w:rsidP="00B2143E">
                      <w:pPr>
                        <w:pStyle w:val="a"/>
                        <w:jc w:val="center"/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B54A549" w14:textId="77777777" w:rsidR="00B07E7B" w:rsidRPr="004B61CD" w:rsidRDefault="00B07E7B" w:rsidP="00B2143E">
                      <w:pPr>
                        <w:pStyle w:val="a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4B136" w14:textId="77777777" w:rsidR="00B07E7B" w:rsidRPr="004B61CD" w:rsidRDefault="00B07E7B" w:rsidP="009F131C">
    <w:pPr>
      <w:pStyle w:val="Heading1"/>
      <w:rPr>
        <w:rFonts w:ascii="Times New Roman" w:hAnsi="Times New Roman" w:cs="Times New Roman"/>
        <w:sz w:val="28"/>
        <w:szCs w:val="28"/>
      </w:rPr>
    </w:pPr>
    <w:r w:rsidRPr="004B61CD">
      <w:rPr>
        <w:rFonts w:ascii="Times New Roman" w:hAnsi="Times New Roman" w:cs="Times New Roman"/>
        <w:noProof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7047FD51">
              <wp:simplePos x="0" y="0"/>
              <wp:positionH relativeFrom="page">
                <wp:posOffset>708660</wp:posOffset>
              </wp:positionH>
              <wp:positionV relativeFrom="page">
                <wp:posOffset>251460</wp:posOffset>
              </wp:positionV>
              <wp:extent cx="6588760" cy="10188575"/>
              <wp:effectExtent l="0" t="0" r="21590" b="41275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8575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5112" y="17192"/>
                          <a:ext cx="0" cy="28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B07E7B" w:rsidRPr="004B61CD" w:rsidRDefault="00B07E7B" w:rsidP="00B66788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 w:rsidRPr="004B61CD">
                              <w:rPr>
                                <w:sz w:val="18"/>
                              </w:rPr>
                              <w:t>Змн</w:t>
                            </w:r>
                            <w:r w:rsidRPr="004B61CD"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B07E7B" w:rsidRPr="004B61CD" w:rsidRDefault="00B07E7B" w:rsidP="00B6678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 w:rsidRPr="004B61CD"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B07E7B" w:rsidRPr="004B61CD" w:rsidRDefault="00B07E7B" w:rsidP="00B6678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 w:rsidRPr="004B61CD">
                              <w:rPr>
                                <w:sz w:val="18"/>
                              </w:rPr>
                              <w:t xml:space="preserve">№ </w:t>
                            </w:r>
                            <w:r w:rsidRPr="004B61CD"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B07E7B" w:rsidRPr="004B61CD" w:rsidRDefault="00B07E7B" w:rsidP="00B6678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 w:rsidRPr="004B61CD"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B07E7B" w:rsidRPr="004B61CD" w:rsidRDefault="00B07E7B" w:rsidP="00B6678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 w:rsidRPr="004B61CD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B07E7B" w:rsidRPr="004B61CD" w:rsidRDefault="00B07E7B" w:rsidP="00B66788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 w:rsidRPr="004B61CD"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B07E7B" w:rsidRPr="004B61CD" w:rsidRDefault="00B07E7B" w:rsidP="00B6678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 w:rsidRPr="004B61CD"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6E5A5F53" w:rsidR="00B07E7B" w:rsidRPr="004B61CD" w:rsidRDefault="00B07E7B" w:rsidP="00B66788">
                            <w:pPr>
                              <w:pStyle w:val="a"/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</w:pPr>
                            <w:r w:rsidRPr="004B61CD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ЖИТОМИРСЬКА ПОЛІТЕХНІКА.2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5</w:t>
                            </w:r>
                            <w:r w:rsidRPr="004B61CD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.12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1</w:t>
                            </w:r>
                            <w:r w:rsidRPr="004B61CD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31</w:t>
                            </w:r>
                            <w:r w:rsidRPr="004B61CD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.000 – Лр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B07E7B" w:rsidRPr="004B61CD" w:rsidRDefault="00B07E7B" w:rsidP="00B66788">
                              <w:pPr>
                                <w:pStyle w:val="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 w:rsidRPr="004B61CD"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4B61CD">
                                <w:rPr>
                                  <w:sz w:val="18"/>
                                </w:rPr>
                                <w:t>Розро</w:t>
                              </w:r>
                              <w:r w:rsidRPr="004B61CD"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5A3E7E3B" w:rsidR="00B07E7B" w:rsidRPr="004B61CD" w:rsidRDefault="00B07E7B" w:rsidP="00B66788">
                              <w:pPr>
                                <w:rPr>
                                  <w:i/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8"/>
                                </w:rPr>
                                <w:t>Ярмоленко А.М.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073" cy="882"/>
                          <a:chOff x="0" y="0"/>
                          <a:chExt cx="21132" cy="57316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57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B07E7B" w:rsidRPr="004B61CD" w:rsidRDefault="00B07E7B" w:rsidP="00B6678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 w:rsidRPr="004B61CD"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85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373DDED1" w:rsidR="00B07E7B" w:rsidRPr="00C6044D" w:rsidRDefault="00B07E7B" w:rsidP="00B66788">
                              <w:pPr>
                                <w:pStyle w:val="a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</w:pPr>
                              <w:r w:rsidRPr="00596EC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Маєвський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 xml:space="preserve">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B07E7B" w:rsidRPr="004B61CD" w:rsidRDefault="00B07E7B" w:rsidP="00B6678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 w:rsidRPr="004B61CD"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4B61CD"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B07E7B" w:rsidRPr="004B61CD" w:rsidRDefault="00B07E7B" w:rsidP="00B66788">
                              <w:pPr>
                                <w:pStyle w:val="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B07E7B" w:rsidRPr="004B61CD" w:rsidRDefault="00B07E7B" w:rsidP="00B6678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 w:rsidRPr="004B61CD">
                                <w:rPr>
                                  <w:sz w:val="18"/>
                                </w:rPr>
                                <w:t xml:space="preserve"> Н. </w:t>
                              </w:r>
                              <w:r w:rsidRPr="004B61CD">
                                <w:rPr>
                                  <w:sz w:val="18"/>
                                </w:rPr>
                                <w:t>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B07E7B" w:rsidRPr="004B61CD" w:rsidRDefault="00B07E7B" w:rsidP="00B66788">
                              <w:pPr>
                                <w:pStyle w:val="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B07E7B" w:rsidRPr="004B61CD" w:rsidRDefault="00B07E7B" w:rsidP="00B6678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 w:rsidRPr="004B61CD">
                                <w:rPr>
                                  <w:sz w:val="18"/>
                                </w:rPr>
                                <w:t>Зав.каф.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276186A7" w:rsidR="00B07E7B" w:rsidRPr="004B61CD" w:rsidRDefault="00B07E7B" w:rsidP="00B66788">
                              <w:pPr>
                                <w:pStyle w:val="a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Вакалюк Т.А.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702B4DF2" w:rsidR="00B07E7B" w:rsidRDefault="00B07E7B" w:rsidP="00954BE3">
                            <w:pPr>
                              <w:pStyle w:val="a"/>
                              <w:spacing w:before="120"/>
                              <w:jc w:val="center"/>
                            </w:pPr>
                            <w:r w:rsidRPr="004B61CD">
                              <w:t xml:space="preserve">Звіт </w:t>
                            </w:r>
                            <w:r w:rsidRPr="004B61CD">
                              <w:t>з лабораторної роботи №</w:t>
                            </w:r>
                            <w:r>
                              <w:t>3</w:t>
                            </w:r>
                          </w:p>
                          <w:p w14:paraId="7095962F" w14:textId="77777777" w:rsidR="00B07E7B" w:rsidRPr="004B61CD" w:rsidRDefault="00B07E7B" w:rsidP="00954BE3">
                            <w:pPr>
                              <w:pStyle w:val="a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B07E7B" w:rsidRPr="004B61CD" w:rsidRDefault="00B07E7B" w:rsidP="00B6678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 w:rsidRPr="004B61CD"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B07E7B" w:rsidRPr="004B61CD" w:rsidRDefault="00B07E7B" w:rsidP="00B66788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 w:rsidRPr="004B61CD"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404E15F3" w:rsidR="00B07E7B" w:rsidRDefault="00B07E7B" w:rsidP="00B66788">
                            <w:pPr>
                              <w:pStyle w:val="a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1</w:t>
                            </w:r>
                            <w:r w:rsidR="00743733">
                              <w:rPr>
                                <w:iCs/>
                                <w:sz w:val="18"/>
                              </w:rPr>
                              <w:t>0</w:t>
                            </w:r>
                          </w:p>
                          <w:p w14:paraId="113B9A35" w14:textId="77777777" w:rsidR="00B07E7B" w:rsidRPr="004B61CD" w:rsidRDefault="00B07E7B" w:rsidP="00B66788">
                            <w:pPr>
                              <w:pStyle w:val="a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568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3175647F" w:rsidR="00B07E7B" w:rsidRPr="004B61CD" w:rsidRDefault="00B07E7B" w:rsidP="00311F95">
                            <w:pPr>
                              <w:pStyle w:val="a"/>
                              <w:jc w:val="center"/>
                              <w:rPr>
                                <w:rFonts w:ascii="Arial" w:hAnsi="Arial"/>
                                <w:sz w:val="36"/>
                                <w:szCs w:val="36"/>
                              </w:rPr>
                            </w:pPr>
                            <w:r w:rsidRPr="001219C2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 w:rsidRPr="001219C2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 w:rsidRPr="001219C2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32"/>
                                <w:szCs w:val="32"/>
                              </w:rPr>
                              <w:t>ІПЗ</w:t>
                            </w:r>
                            <w:r w:rsidRPr="001219C2">
                              <w:rPr>
                                <w:rFonts w:ascii="Arial" w:hAnsi="Arial"/>
                                <w:color w:val="000000" w:themeColor="text1"/>
                                <w:sz w:val="32"/>
                                <w:szCs w:val="32"/>
                              </w:rPr>
                              <w:t>-2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  <w:r w:rsidRPr="001219C2">
                              <w:rPr>
                                <w:rFonts w:ascii="Arial" w:hAnsi="Arial"/>
                                <w:color w:val="000000" w:themeColor="text1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8pt;margin-top:19.8pt;width:518.8pt;height:802.25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5112,17192" to="5112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B07E7B" w:rsidRPr="004B61CD" w:rsidRDefault="00B07E7B" w:rsidP="00B66788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 w:rsidRPr="004B61CD">
                        <w:rPr>
                          <w:sz w:val="18"/>
                        </w:rPr>
                        <w:t>Змн</w:t>
                      </w:r>
                      <w:r w:rsidRPr="004B61CD"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B07E7B" w:rsidRPr="004B61CD" w:rsidRDefault="00B07E7B" w:rsidP="00B6678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 w:rsidRPr="004B61CD"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B07E7B" w:rsidRPr="004B61CD" w:rsidRDefault="00B07E7B" w:rsidP="00B6678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 w:rsidRPr="004B61CD">
                        <w:rPr>
                          <w:sz w:val="18"/>
                        </w:rPr>
                        <w:t xml:space="preserve">№ </w:t>
                      </w:r>
                      <w:r w:rsidRPr="004B61CD"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B07E7B" w:rsidRPr="004B61CD" w:rsidRDefault="00B07E7B" w:rsidP="00B6678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 w:rsidRPr="004B61CD"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B07E7B" w:rsidRPr="004B61CD" w:rsidRDefault="00B07E7B" w:rsidP="00B6678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 w:rsidRPr="004B61CD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B07E7B" w:rsidRPr="004B61CD" w:rsidRDefault="00B07E7B" w:rsidP="00B66788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 w:rsidRPr="004B61CD"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B07E7B" w:rsidRPr="004B61CD" w:rsidRDefault="00B07E7B" w:rsidP="00B6678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 w:rsidRPr="004B61CD"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6E5A5F53" w:rsidR="00B07E7B" w:rsidRPr="004B61CD" w:rsidRDefault="00B07E7B" w:rsidP="00B66788">
                      <w:pPr>
                        <w:pStyle w:val="a"/>
                        <w:jc w:val="center"/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</w:pPr>
                      <w:r w:rsidRPr="004B61CD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ЖИТОМИРСЬКА ПОЛІТЕХНІКА.2</w:t>
                      </w:r>
                      <w:r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5</w:t>
                      </w:r>
                      <w:r w:rsidRPr="004B61CD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.12</w:t>
                      </w:r>
                      <w:r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1</w:t>
                      </w:r>
                      <w:r w:rsidRPr="004B61CD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31</w:t>
                      </w:r>
                      <w:r w:rsidRPr="004B61CD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.000 – Лр</w:t>
                      </w:r>
                      <w:r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3</w:t>
                      </w:r>
                      <w:r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ab/>
                      </w:r>
                      <w:r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ab/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B07E7B" w:rsidRPr="004B61CD" w:rsidRDefault="00B07E7B" w:rsidP="00B66788">
                        <w:pPr>
                          <w:pStyle w:val="a"/>
                          <w:rPr>
                            <w:rFonts w:ascii="Journal" w:hAnsi="Journal"/>
                            <w:sz w:val="18"/>
                          </w:rPr>
                        </w:pPr>
                        <w:r w:rsidRPr="004B61CD">
                          <w:rPr>
                            <w:sz w:val="18"/>
                          </w:rPr>
                          <w:t xml:space="preserve"> </w:t>
                        </w:r>
                        <w:r w:rsidRPr="004B61CD">
                          <w:rPr>
                            <w:sz w:val="18"/>
                          </w:rPr>
                          <w:t>Розро</w:t>
                        </w:r>
                        <w:r w:rsidRPr="004B61CD"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5A3E7E3B" w:rsidR="00B07E7B" w:rsidRPr="004B61CD" w:rsidRDefault="00B07E7B" w:rsidP="00B66788">
                        <w:pPr>
                          <w:rPr>
                            <w:i/>
                            <w:color w:val="FF0000"/>
                            <w:sz w:val="18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8"/>
                          </w:rPr>
                          <w:t>Ярмоленко А.М.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5073;height:882" coordsize="21132,57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5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B07E7B" w:rsidRPr="004B61CD" w:rsidRDefault="00B07E7B" w:rsidP="00B66788">
                        <w:pPr>
                          <w:pStyle w:val="a"/>
                          <w:rPr>
                            <w:sz w:val="18"/>
                          </w:rPr>
                        </w:pPr>
                        <w:r w:rsidRPr="004B61CD"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5" style="position:absolute;left:9281;width:1185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373DDED1" w:rsidR="00B07E7B" w:rsidRPr="00C6044D" w:rsidRDefault="00B07E7B" w:rsidP="00B66788">
                        <w:pPr>
                          <w:pStyle w:val="a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</w:pPr>
                        <w:r w:rsidRPr="00596ECE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  <w:t>Маєвський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  <w:t xml:space="preserve"> О.В.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B07E7B" w:rsidRPr="004B61CD" w:rsidRDefault="00B07E7B" w:rsidP="00B66788">
                        <w:pPr>
                          <w:pStyle w:val="a"/>
                          <w:rPr>
                            <w:sz w:val="18"/>
                          </w:rPr>
                        </w:pPr>
                        <w:r w:rsidRPr="004B61CD">
                          <w:rPr>
                            <w:sz w:val="18"/>
                          </w:rPr>
                          <w:t xml:space="preserve"> </w:t>
                        </w:r>
                        <w:r w:rsidRPr="004B61CD"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B07E7B" w:rsidRPr="004B61CD" w:rsidRDefault="00B07E7B" w:rsidP="00B66788">
                        <w:pPr>
                          <w:pStyle w:val="a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B07E7B" w:rsidRPr="004B61CD" w:rsidRDefault="00B07E7B" w:rsidP="00B66788">
                        <w:pPr>
                          <w:pStyle w:val="a"/>
                          <w:rPr>
                            <w:sz w:val="18"/>
                          </w:rPr>
                        </w:pPr>
                        <w:r w:rsidRPr="004B61CD">
                          <w:rPr>
                            <w:sz w:val="18"/>
                          </w:rPr>
                          <w:t xml:space="preserve"> Н. </w:t>
                        </w:r>
                        <w:r w:rsidRPr="004B61CD">
                          <w:rPr>
                            <w:sz w:val="18"/>
                          </w:rPr>
                          <w:t>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B07E7B" w:rsidRPr="004B61CD" w:rsidRDefault="00B07E7B" w:rsidP="00B66788">
                        <w:pPr>
                          <w:pStyle w:val="a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B07E7B" w:rsidRPr="004B61CD" w:rsidRDefault="00B07E7B" w:rsidP="00B66788">
                        <w:pPr>
                          <w:pStyle w:val="a"/>
                          <w:rPr>
                            <w:sz w:val="18"/>
                          </w:rPr>
                        </w:pPr>
                        <w:r w:rsidRPr="004B61CD"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276186A7" w:rsidR="00B07E7B" w:rsidRPr="004B61CD" w:rsidRDefault="00B07E7B" w:rsidP="00B66788">
                        <w:pPr>
                          <w:pStyle w:val="a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>Вакалюк Т.А.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702B4DF2" w:rsidR="00B07E7B" w:rsidRDefault="00B07E7B" w:rsidP="00954BE3">
                      <w:pPr>
                        <w:pStyle w:val="a"/>
                        <w:spacing w:before="120"/>
                        <w:jc w:val="center"/>
                      </w:pPr>
                      <w:r w:rsidRPr="004B61CD">
                        <w:t xml:space="preserve">Звіт </w:t>
                      </w:r>
                      <w:r w:rsidRPr="004B61CD">
                        <w:t>з лабораторної роботи №</w:t>
                      </w:r>
                      <w:r>
                        <w:t>3</w:t>
                      </w:r>
                    </w:p>
                    <w:p w14:paraId="7095962F" w14:textId="77777777" w:rsidR="00B07E7B" w:rsidRPr="004B61CD" w:rsidRDefault="00B07E7B" w:rsidP="00954BE3">
                      <w:pPr>
                        <w:pStyle w:val="a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B07E7B" w:rsidRPr="004B61CD" w:rsidRDefault="00B07E7B" w:rsidP="00B6678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 w:rsidRPr="004B61CD"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B07E7B" w:rsidRPr="004B61CD" w:rsidRDefault="00B07E7B" w:rsidP="00B66788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 w:rsidRPr="004B61CD"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404E15F3" w:rsidR="00B07E7B" w:rsidRDefault="00B07E7B" w:rsidP="00B66788">
                      <w:pPr>
                        <w:pStyle w:val="a"/>
                        <w:jc w:val="center"/>
                        <w:rPr>
                          <w:iCs/>
                          <w:sz w:val="18"/>
                        </w:rPr>
                      </w:pPr>
                      <w:r>
                        <w:rPr>
                          <w:iCs/>
                          <w:sz w:val="18"/>
                        </w:rPr>
                        <w:t>1</w:t>
                      </w:r>
                      <w:r w:rsidR="00743733">
                        <w:rPr>
                          <w:iCs/>
                          <w:sz w:val="18"/>
                        </w:rPr>
                        <w:t>0</w:t>
                      </w:r>
                    </w:p>
                    <w:p w14:paraId="113B9A35" w14:textId="77777777" w:rsidR="00B07E7B" w:rsidRPr="004B61CD" w:rsidRDefault="00B07E7B" w:rsidP="00B66788">
                      <w:pPr>
                        <w:pStyle w:val="a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568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3175647F" w:rsidR="00B07E7B" w:rsidRPr="004B61CD" w:rsidRDefault="00B07E7B" w:rsidP="00311F95">
                      <w:pPr>
                        <w:pStyle w:val="a"/>
                        <w:jc w:val="center"/>
                        <w:rPr>
                          <w:rFonts w:ascii="Arial" w:hAnsi="Arial"/>
                          <w:sz w:val="36"/>
                          <w:szCs w:val="36"/>
                        </w:rPr>
                      </w:pPr>
                      <w:r w:rsidRPr="001219C2"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 w:rsidRPr="001219C2"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 w:rsidRPr="001219C2"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</w:t>
                      </w:r>
                      <w:r>
                        <w:rPr>
                          <w:rFonts w:ascii="Arial" w:hAnsi="Arial"/>
                          <w:color w:val="000000" w:themeColor="text1"/>
                          <w:sz w:val="32"/>
                          <w:szCs w:val="32"/>
                        </w:rPr>
                        <w:t>ІПЗ</w:t>
                      </w:r>
                      <w:r w:rsidRPr="001219C2">
                        <w:rPr>
                          <w:rFonts w:ascii="Arial" w:hAnsi="Arial"/>
                          <w:color w:val="000000" w:themeColor="text1"/>
                          <w:sz w:val="32"/>
                          <w:szCs w:val="32"/>
                        </w:rPr>
                        <w:t>-2</w:t>
                      </w:r>
                      <w:r>
                        <w:rPr>
                          <w:rFonts w:ascii="Arial" w:hAnsi="Arial"/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  <w:r w:rsidRPr="001219C2">
                        <w:rPr>
                          <w:rFonts w:ascii="Arial" w:hAnsi="Arial"/>
                          <w:color w:val="000000" w:themeColor="text1"/>
                          <w:szCs w:val="28"/>
                        </w:rPr>
                        <w:t>-</w:t>
                      </w:r>
                      <w:r>
                        <w:rPr>
                          <w:rFonts w:ascii="Arial" w:hAnsi="Arial"/>
                          <w:color w:val="000000" w:themeColor="text1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5916A6"/>
    <w:multiLevelType w:val="hybridMultilevel"/>
    <w:tmpl w:val="51662D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C51D9"/>
    <w:multiLevelType w:val="hybridMultilevel"/>
    <w:tmpl w:val="9190E53E"/>
    <w:lvl w:ilvl="0" w:tplc="1804975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203DD"/>
    <w:rsid w:val="00022744"/>
    <w:rsid w:val="00025423"/>
    <w:rsid w:val="00032079"/>
    <w:rsid w:val="00037AAE"/>
    <w:rsid w:val="00037F50"/>
    <w:rsid w:val="00040786"/>
    <w:rsid w:val="0004617D"/>
    <w:rsid w:val="0005325B"/>
    <w:rsid w:val="00055B8D"/>
    <w:rsid w:val="00064821"/>
    <w:rsid w:val="00065D0A"/>
    <w:rsid w:val="000663E4"/>
    <w:rsid w:val="00066B50"/>
    <w:rsid w:val="00067E52"/>
    <w:rsid w:val="00072A0E"/>
    <w:rsid w:val="00073266"/>
    <w:rsid w:val="000733AE"/>
    <w:rsid w:val="0007391D"/>
    <w:rsid w:val="00080607"/>
    <w:rsid w:val="000806C9"/>
    <w:rsid w:val="00082DDA"/>
    <w:rsid w:val="00087272"/>
    <w:rsid w:val="000904F3"/>
    <w:rsid w:val="00090D28"/>
    <w:rsid w:val="00090E3B"/>
    <w:rsid w:val="00096498"/>
    <w:rsid w:val="0009694F"/>
    <w:rsid w:val="000A08E8"/>
    <w:rsid w:val="000A3BC3"/>
    <w:rsid w:val="000B0280"/>
    <w:rsid w:val="000B368B"/>
    <w:rsid w:val="000B5891"/>
    <w:rsid w:val="000B6153"/>
    <w:rsid w:val="000B6762"/>
    <w:rsid w:val="000B6D0F"/>
    <w:rsid w:val="000C5159"/>
    <w:rsid w:val="000C5C39"/>
    <w:rsid w:val="000D2C0A"/>
    <w:rsid w:val="000D5EE1"/>
    <w:rsid w:val="000D7237"/>
    <w:rsid w:val="000E3D9E"/>
    <w:rsid w:val="000E57FF"/>
    <w:rsid w:val="000E6921"/>
    <w:rsid w:val="000F0098"/>
    <w:rsid w:val="000F12CA"/>
    <w:rsid w:val="000F1901"/>
    <w:rsid w:val="000F2684"/>
    <w:rsid w:val="000F4A42"/>
    <w:rsid w:val="000F6B5D"/>
    <w:rsid w:val="000F7DC9"/>
    <w:rsid w:val="0011226C"/>
    <w:rsid w:val="00112D87"/>
    <w:rsid w:val="00113BC9"/>
    <w:rsid w:val="001219C2"/>
    <w:rsid w:val="00122665"/>
    <w:rsid w:val="00122766"/>
    <w:rsid w:val="00125EC3"/>
    <w:rsid w:val="00131316"/>
    <w:rsid w:val="0013196D"/>
    <w:rsid w:val="00135E9D"/>
    <w:rsid w:val="001379D8"/>
    <w:rsid w:val="00145FA5"/>
    <w:rsid w:val="0015702C"/>
    <w:rsid w:val="001601C0"/>
    <w:rsid w:val="001604A2"/>
    <w:rsid w:val="00161278"/>
    <w:rsid w:val="00162E45"/>
    <w:rsid w:val="001638E4"/>
    <w:rsid w:val="00164809"/>
    <w:rsid w:val="0017604C"/>
    <w:rsid w:val="00180E03"/>
    <w:rsid w:val="00193A2E"/>
    <w:rsid w:val="00193D94"/>
    <w:rsid w:val="00196673"/>
    <w:rsid w:val="001A4C17"/>
    <w:rsid w:val="001B24AD"/>
    <w:rsid w:val="001B3921"/>
    <w:rsid w:val="001B3F8C"/>
    <w:rsid w:val="001B7F3D"/>
    <w:rsid w:val="001C0B7D"/>
    <w:rsid w:val="001C133B"/>
    <w:rsid w:val="001C283F"/>
    <w:rsid w:val="001C7E42"/>
    <w:rsid w:val="001D0306"/>
    <w:rsid w:val="001D0B38"/>
    <w:rsid w:val="001D1CB5"/>
    <w:rsid w:val="001D3E06"/>
    <w:rsid w:val="001E362A"/>
    <w:rsid w:val="001E6442"/>
    <w:rsid w:val="00200C8D"/>
    <w:rsid w:val="002033DA"/>
    <w:rsid w:val="00203D4C"/>
    <w:rsid w:val="00207042"/>
    <w:rsid w:val="00211AF6"/>
    <w:rsid w:val="002148A6"/>
    <w:rsid w:val="002151B1"/>
    <w:rsid w:val="00216C37"/>
    <w:rsid w:val="00220A87"/>
    <w:rsid w:val="00220B8F"/>
    <w:rsid w:val="00221EF8"/>
    <w:rsid w:val="0022400C"/>
    <w:rsid w:val="00236856"/>
    <w:rsid w:val="00243663"/>
    <w:rsid w:val="00245CE6"/>
    <w:rsid w:val="00246C40"/>
    <w:rsid w:val="002472BA"/>
    <w:rsid w:val="0024747B"/>
    <w:rsid w:val="00252B76"/>
    <w:rsid w:val="00256E9C"/>
    <w:rsid w:val="002600DB"/>
    <w:rsid w:val="00260199"/>
    <w:rsid w:val="002638A5"/>
    <w:rsid w:val="00265C70"/>
    <w:rsid w:val="002667BF"/>
    <w:rsid w:val="0027502A"/>
    <w:rsid w:val="00275053"/>
    <w:rsid w:val="00276271"/>
    <w:rsid w:val="00276D97"/>
    <w:rsid w:val="00287D22"/>
    <w:rsid w:val="002975BB"/>
    <w:rsid w:val="002A23DD"/>
    <w:rsid w:val="002A2BEE"/>
    <w:rsid w:val="002A49F9"/>
    <w:rsid w:val="002A6790"/>
    <w:rsid w:val="002B1A62"/>
    <w:rsid w:val="002C00EB"/>
    <w:rsid w:val="002C0734"/>
    <w:rsid w:val="002C2CAA"/>
    <w:rsid w:val="002C5FE8"/>
    <w:rsid w:val="002C6A4E"/>
    <w:rsid w:val="002D359F"/>
    <w:rsid w:val="002D42F1"/>
    <w:rsid w:val="002D5801"/>
    <w:rsid w:val="002D72D9"/>
    <w:rsid w:val="002D731E"/>
    <w:rsid w:val="002E7FC3"/>
    <w:rsid w:val="002F06E9"/>
    <w:rsid w:val="002F197E"/>
    <w:rsid w:val="002F361F"/>
    <w:rsid w:val="002F46A5"/>
    <w:rsid w:val="002F4989"/>
    <w:rsid w:val="002F4CCE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27E44"/>
    <w:rsid w:val="00333F7F"/>
    <w:rsid w:val="00335EF2"/>
    <w:rsid w:val="003364A1"/>
    <w:rsid w:val="003414CF"/>
    <w:rsid w:val="00355B87"/>
    <w:rsid w:val="0036430A"/>
    <w:rsid w:val="00366C82"/>
    <w:rsid w:val="00370CBC"/>
    <w:rsid w:val="00377078"/>
    <w:rsid w:val="00381734"/>
    <w:rsid w:val="00385D68"/>
    <w:rsid w:val="00386451"/>
    <w:rsid w:val="00386DD4"/>
    <w:rsid w:val="00392162"/>
    <w:rsid w:val="00394FDE"/>
    <w:rsid w:val="00395791"/>
    <w:rsid w:val="003979FE"/>
    <w:rsid w:val="00397B54"/>
    <w:rsid w:val="003A16D4"/>
    <w:rsid w:val="003A32E4"/>
    <w:rsid w:val="003A4D47"/>
    <w:rsid w:val="003A6D99"/>
    <w:rsid w:val="003B2DB3"/>
    <w:rsid w:val="003B36B6"/>
    <w:rsid w:val="003B4B06"/>
    <w:rsid w:val="003B5078"/>
    <w:rsid w:val="003B6CE9"/>
    <w:rsid w:val="003C3807"/>
    <w:rsid w:val="003C70C8"/>
    <w:rsid w:val="003D0A01"/>
    <w:rsid w:val="003D3952"/>
    <w:rsid w:val="003D5947"/>
    <w:rsid w:val="003E0570"/>
    <w:rsid w:val="003E6120"/>
    <w:rsid w:val="003E69C1"/>
    <w:rsid w:val="003E6E94"/>
    <w:rsid w:val="003E6F39"/>
    <w:rsid w:val="003E719E"/>
    <w:rsid w:val="003F161E"/>
    <w:rsid w:val="003F2ABB"/>
    <w:rsid w:val="003F7A5A"/>
    <w:rsid w:val="004004BC"/>
    <w:rsid w:val="004024F1"/>
    <w:rsid w:val="0040372A"/>
    <w:rsid w:val="0040697B"/>
    <w:rsid w:val="00407F9D"/>
    <w:rsid w:val="004101F4"/>
    <w:rsid w:val="004105F2"/>
    <w:rsid w:val="00414ECC"/>
    <w:rsid w:val="00417AF4"/>
    <w:rsid w:val="0042016E"/>
    <w:rsid w:val="004205B4"/>
    <w:rsid w:val="00424CB3"/>
    <w:rsid w:val="004272B3"/>
    <w:rsid w:val="00431CE9"/>
    <w:rsid w:val="004335A1"/>
    <w:rsid w:val="00436FBB"/>
    <w:rsid w:val="00441D33"/>
    <w:rsid w:val="004428A5"/>
    <w:rsid w:val="004455B1"/>
    <w:rsid w:val="00447470"/>
    <w:rsid w:val="00454D51"/>
    <w:rsid w:val="004573EE"/>
    <w:rsid w:val="00464CB1"/>
    <w:rsid w:val="00473FC9"/>
    <w:rsid w:val="00482385"/>
    <w:rsid w:val="0048324E"/>
    <w:rsid w:val="004935B2"/>
    <w:rsid w:val="004953D0"/>
    <w:rsid w:val="004A2797"/>
    <w:rsid w:val="004A324D"/>
    <w:rsid w:val="004A37BB"/>
    <w:rsid w:val="004A5C8F"/>
    <w:rsid w:val="004B1519"/>
    <w:rsid w:val="004B2FA3"/>
    <w:rsid w:val="004B447B"/>
    <w:rsid w:val="004B61CD"/>
    <w:rsid w:val="004B732E"/>
    <w:rsid w:val="004C359E"/>
    <w:rsid w:val="004C6AB1"/>
    <w:rsid w:val="004C7EE5"/>
    <w:rsid w:val="004D4022"/>
    <w:rsid w:val="004D4498"/>
    <w:rsid w:val="004D7B21"/>
    <w:rsid w:val="004E3941"/>
    <w:rsid w:val="004E4084"/>
    <w:rsid w:val="004E5037"/>
    <w:rsid w:val="004E50E7"/>
    <w:rsid w:val="004E6535"/>
    <w:rsid w:val="004E7D69"/>
    <w:rsid w:val="004F1196"/>
    <w:rsid w:val="005001D2"/>
    <w:rsid w:val="00501644"/>
    <w:rsid w:val="00504A3B"/>
    <w:rsid w:val="00506BCB"/>
    <w:rsid w:val="00511AE4"/>
    <w:rsid w:val="00511D00"/>
    <w:rsid w:val="00512BD1"/>
    <w:rsid w:val="00514614"/>
    <w:rsid w:val="00516275"/>
    <w:rsid w:val="00517CEE"/>
    <w:rsid w:val="005222BF"/>
    <w:rsid w:val="00525897"/>
    <w:rsid w:val="00530562"/>
    <w:rsid w:val="00532F0B"/>
    <w:rsid w:val="005371E7"/>
    <w:rsid w:val="00540B21"/>
    <w:rsid w:val="00540E9A"/>
    <w:rsid w:val="005422A1"/>
    <w:rsid w:val="005453C2"/>
    <w:rsid w:val="00552C2D"/>
    <w:rsid w:val="00565C41"/>
    <w:rsid w:val="00567D1E"/>
    <w:rsid w:val="0059481B"/>
    <w:rsid w:val="0059512E"/>
    <w:rsid w:val="00596ECE"/>
    <w:rsid w:val="005A14B4"/>
    <w:rsid w:val="005A20E1"/>
    <w:rsid w:val="005A2112"/>
    <w:rsid w:val="005A45E1"/>
    <w:rsid w:val="005B3A7D"/>
    <w:rsid w:val="005D422A"/>
    <w:rsid w:val="005E0121"/>
    <w:rsid w:val="005E3725"/>
    <w:rsid w:val="005E5110"/>
    <w:rsid w:val="005E6DEE"/>
    <w:rsid w:val="005F4641"/>
    <w:rsid w:val="005F747D"/>
    <w:rsid w:val="005F7A49"/>
    <w:rsid w:val="006000F9"/>
    <w:rsid w:val="0060196C"/>
    <w:rsid w:val="0060519B"/>
    <w:rsid w:val="00614429"/>
    <w:rsid w:val="00615CBE"/>
    <w:rsid w:val="00617F80"/>
    <w:rsid w:val="00620937"/>
    <w:rsid w:val="006219FD"/>
    <w:rsid w:val="00623075"/>
    <w:rsid w:val="00624750"/>
    <w:rsid w:val="00624799"/>
    <w:rsid w:val="006269E7"/>
    <w:rsid w:val="0064486D"/>
    <w:rsid w:val="006470A2"/>
    <w:rsid w:val="00651D76"/>
    <w:rsid w:val="0066143A"/>
    <w:rsid w:val="00662CAD"/>
    <w:rsid w:val="006675C0"/>
    <w:rsid w:val="00672BA5"/>
    <w:rsid w:val="00681C05"/>
    <w:rsid w:val="0068481F"/>
    <w:rsid w:val="00685982"/>
    <w:rsid w:val="006861A5"/>
    <w:rsid w:val="006866E5"/>
    <w:rsid w:val="00686EA5"/>
    <w:rsid w:val="0068773B"/>
    <w:rsid w:val="006908EF"/>
    <w:rsid w:val="00691B92"/>
    <w:rsid w:val="006965FB"/>
    <w:rsid w:val="00696902"/>
    <w:rsid w:val="006A31DA"/>
    <w:rsid w:val="006A6A4D"/>
    <w:rsid w:val="006B0D46"/>
    <w:rsid w:val="006B2B0B"/>
    <w:rsid w:val="006C1C21"/>
    <w:rsid w:val="006C359C"/>
    <w:rsid w:val="006C7040"/>
    <w:rsid w:val="006C7DDF"/>
    <w:rsid w:val="006D195A"/>
    <w:rsid w:val="006D52F5"/>
    <w:rsid w:val="006D6136"/>
    <w:rsid w:val="006E21D8"/>
    <w:rsid w:val="006E469B"/>
    <w:rsid w:val="006F30A5"/>
    <w:rsid w:val="006F6A78"/>
    <w:rsid w:val="006F6F54"/>
    <w:rsid w:val="006F7C9B"/>
    <w:rsid w:val="006F7D35"/>
    <w:rsid w:val="00706DDA"/>
    <w:rsid w:val="007131A7"/>
    <w:rsid w:val="00716A83"/>
    <w:rsid w:val="007204D3"/>
    <w:rsid w:val="00720CA8"/>
    <w:rsid w:val="00720DBD"/>
    <w:rsid w:val="00723BB9"/>
    <w:rsid w:val="0072667C"/>
    <w:rsid w:val="007317FB"/>
    <w:rsid w:val="007322E0"/>
    <w:rsid w:val="00735DB1"/>
    <w:rsid w:val="007377C7"/>
    <w:rsid w:val="007401CD"/>
    <w:rsid w:val="007431A9"/>
    <w:rsid w:val="00743733"/>
    <w:rsid w:val="007508BA"/>
    <w:rsid w:val="00762491"/>
    <w:rsid w:val="00763D44"/>
    <w:rsid w:val="007709DC"/>
    <w:rsid w:val="00771FE6"/>
    <w:rsid w:val="007729DF"/>
    <w:rsid w:val="00780A5D"/>
    <w:rsid w:val="007844F4"/>
    <w:rsid w:val="00784A72"/>
    <w:rsid w:val="00784AE4"/>
    <w:rsid w:val="007860ED"/>
    <w:rsid w:val="007874E0"/>
    <w:rsid w:val="00792548"/>
    <w:rsid w:val="0079448A"/>
    <w:rsid w:val="00795654"/>
    <w:rsid w:val="007964F3"/>
    <w:rsid w:val="007A1824"/>
    <w:rsid w:val="007A2582"/>
    <w:rsid w:val="007A6392"/>
    <w:rsid w:val="007A765F"/>
    <w:rsid w:val="007B3129"/>
    <w:rsid w:val="007B4933"/>
    <w:rsid w:val="007C18C6"/>
    <w:rsid w:val="007C4928"/>
    <w:rsid w:val="007C4CA0"/>
    <w:rsid w:val="007C74D5"/>
    <w:rsid w:val="007D0FC9"/>
    <w:rsid w:val="007E696E"/>
    <w:rsid w:val="007F0DA4"/>
    <w:rsid w:val="007F18F4"/>
    <w:rsid w:val="007F24CD"/>
    <w:rsid w:val="007F267C"/>
    <w:rsid w:val="007F2BF6"/>
    <w:rsid w:val="007F33B8"/>
    <w:rsid w:val="007F7069"/>
    <w:rsid w:val="00801FF5"/>
    <w:rsid w:val="00804E4B"/>
    <w:rsid w:val="0080663F"/>
    <w:rsid w:val="008106EF"/>
    <w:rsid w:val="008109C2"/>
    <w:rsid w:val="008130D5"/>
    <w:rsid w:val="00813ABA"/>
    <w:rsid w:val="00821D6B"/>
    <w:rsid w:val="00822843"/>
    <w:rsid w:val="00823CF7"/>
    <w:rsid w:val="0082592A"/>
    <w:rsid w:val="008269A9"/>
    <w:rsid w:val="00830CC6"/>
    <w:rsid w:val="00831415"/>
    <w:rsid w:val="008328CC"/>
    <w:rsid w:val="008330DA"/>
    <w:rsid w:val="008330DD"/>
    <w:rsid w:val="00834D72"/>
    <w:rsid w:val="00835602"/>
    <w:rsid w:val="0084172C"/>
    <w:rsid w:val="008433F0"/>
    <w:rsid w:val="00845DD4"/>
    <w:rsid w:val="00851DF5"/>
    <w:rsid w:val="00852FFA"/>
    <w:rsid w:val="00856560"/>
    <w:rsid w:val="008570D8"/>
    <w:rsid w:val="00862F78"/>
    <w:rsid w:val="00863DB5"/>
    <w:rsid w:val="00872C33"/>
    <w:rsid w:val="00874ECC"/>
    <w:rsid w:val="0087544E"/>
    <w:rsid w:val="00880C42"/>
    <w:rsid w:val="00891FC2"/>
    <w:rsid w:val="00892EAE"/>
    <w:rsid w:val="008A49EA"/>
    <w:rsid w:val="008A4C80"/>
    <w:rsid w:val="008A4EC0"/>
    <w:rsid w:val="008B1727"/>
    <w:rsid w:val="008B5588"/>
    <w:rsid w:val="008C11F3"/>
    <w:rsid w:val="008C274D"/>
    <w:rsid w:val="008C2B1D"/>
    <w:rsid w:val="008C4739"/>
    <w:rsid w:val="008C6205"/>
    <w:rsid w:val="008D0DED"/>
    <w:rsid w:val="008D133E"/>
    <w:rsid w:val="008D3BAC"/>
    <w:rsid w:val="008D7844"/>
    <w:rsid w:val="008E14C9"/>
    <w:rsid w:val="008E23A6"/>
    <w:rsid w:val="008E4026"/>
    <w:rsid w:val="008F070A"/>
    <w:rsid w:val="008F1BD6"/>
    <w:rsid w:val="008F2371"/>
    <w:rsid w:val="008F4BF9"/>
    <w:rsid w:val="00902303"/>
    <w:rsid w:val="00903619"/>
    <w:rsid w:val="0090390F"/>
    <w:rsid w:val="0090432C"/>
    <w:rsid w:val="00905E29"/>
    <w:rsid w:val="00906114"/>
    <w:rsid w:val="00906C2F"/>
    <w:rsid w:val="00906C54"/>
    <w:rsid w:val="00906E73"/>
    <w:rsid w:val="00907536"/>
    <w:rsid w:val="00907D61"/>
    <w:rsid w:val="00907ED9"/>
    <w:rsid w:val="00910DE3"/>
    <w:rsid w:val="00911092"/>
    <w:rsid w:val="00911193"/>
    <w:rsid w:val="0091162F"/>
    <w:rsid w:val="00912DB9"/>
    <w:rsid w:val="009144B0"/>
    <w:rsid w:val="00917F5C"/>
    <w:rsid w:val="00922CCA"/>
    <w:rsid w:val="00923505"/>
    <w:rsid w:val="00930832"/>
    <w:rsid w:val="00933C7E"/>
    <w:rsid w:val="009347D8"/>
    <w:rsid w:val="00941C18"/>
    <w:rsid w:val="00954BE3"/>
    <w:rsid w:val="00965083"/>
    <w:rsid w:val="00965187"/>
    <w:rsid w:val="00965B99"/>
    <w:rsid w:val="00966636"/>
    <w:rsid w:val="0096748F"/>
    <w:rsid w:val="00967867"/>
    <w:rsid w:val="009708A8"/>
    <w:rsid w:val="00971E6E"/>
    <w:rsid w:val="0097220A"/>
    <w:rsid w:val="0097335F"/>
    <w:rsid w:val="00975278"/>
    <w:rsid w:val="009761BC"/>
    <w:rsid w:val="00976624"/>
    <w:rsid w:val="0098006A"/>
    <w:rsid w:val="0098295E"/>
    <w:rsid w:val="00985C2E"/>
    <w:rsid w:val="00985D46"/>
    <w:rsid w:val="00986F5B"/>
    <w:rsid w:val="00991A85"/>
    <w:rsid w:val="00995043"/>
    <w:rsid w:val="009A4BAB"/>
    <w:rsid w:val="009A4C0E"/>
    <w:rsid w:val="009B023A"/>
    <w:rsid w:val="009B2943"/>
    <w:rsid w:val="009B6EC7"/>
    <w:rsid w:val="009C4955"/>
    <w:rsid w:val="009C4CAE"/>
    <w:rsid w:val="009C5BD1"/>
    <w:rsid w:val="009C675D"/>
    <w:rsid w:val="009D2E52"/>
    <w:rsid w:val="009D35A6"/>
    <w:rsid w:val="009D40FD"/>
    <w:rsid w:val="009D555D"/>
    <w:rsid w:val="009D710D"/>
    <w:rsid w:val="009E1A81"/>
    <w:rsid w:val="009E3DCE"/>
    <w:rsid w:val="009E4C33"/>
    <w:rsid w:val="009E7819"/>
    <w:rsid w:val="009F131C"/>
    <w:rsid w:val="009F2452"/>
    <w:rsid w:val="009F44ED"/>
    <w:rsid w:val="009F7A31"/>
    <w:rsid w:val="00A002D3"/>
    <w:rsid w:val="00A04A26"/>
    <w:rsid w:val="00A0643F"/>
    <w:rsid w:val="00A15724"/>
    <w:rsid w:val="00A159B5"/>
    <w:rsid w:val="00A222BA"/>
    <w:rsid w:val="00A23E05"/>
    <w:rsid w:val="00A240D6"/>
    <w:rsid w:val="00A2646E"/>
    <w:rsid w:val="00A26D2B"/>
    <w:rsid w:val="00A272EA"/>
    <w:rsid w:val="00A31C24"/>
    <w:rsid w:val="00A35CFB"/>
    <w:rsid w:val="00A370AC"/>
    <w:rsid w:val="00A46E86"/>
    <w:rsid w:val="00A47C33"/>
    <w:rsid w:val="00A5546A"/>
    <w:rsid w:val="00A56360"/>
    <w:rsid w:val="00A6054B"/>
    <w:rsid w:val="00A64208"/>
    <w:rsid w:val="00A65BE9"/>
    <w:rsid w:val="00A71A59"/>
    <w:rsid w:val="00A7220E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A5438"/>
    <w:rsid w:val="00AB074F"/>
    <w:rsid w:val="00AB782D"/>
    <w:rsid w:val="00AC0C81"/>
    <w:rsid w:val="00AC5470"/>
    <w:rsid w:val="00AC59DC"/>
    <w:rsid w:val="00AC6EE3"/>
    <w:rsid w:val="00AC70EB"/>
    <w:rsid w:val="00AD22E4"/>
    <w:rsid w:val="00AD34F6"/>
    <w:rsid w:val="00AF1D01"/>
    <w:rsid w:val="00AF5683"/>
    <w:rsid w:val="00AF5D14"/>
    <w:rsid w:val="00AF69FC"/>
    <w:rsid w:val="00B042D0"/>
    <w:rsid w:val="00B052D5"/>
    <w:rsid w:val="00B07E7B"/>
    <w:rsid w:val="00B14A12"/>
    <w:rsid w:val="00B17570"/>
    <w:rsid w:val="00B2143E"/>
    <w:rsid w:val="00B21463"/>
    <w:rsid w:val="00B22B1C"/>
    <w:rsid w:val="00B22C52"/>
    <w:rsid w:val="00B23122"/>
    <w:rsid w:val="00B254D5"/>
    <w:rsid w:val="00B25570"/>
    <w:rsid w:val="00B32898"/>
    <w:rsid w:val="00B3461B"/>
    <w:rsid w:val="00B361D4"/>
    <w:rsid w:val="00B40106"/>
    <w:rsid w:val="00B42382"/>
    <w:rsid w:val="00B424ED"/>
    <w:rsid w:val="00B46756"/>
    <w:rsid w:val="00B47717"/>
    <w:rsid w:val="00B50000"/>
    <w:rsid w:val="00B5051F"/>
    <w:rsid w:val="00B5555C"/>
    <w:rsid w:val="00B56020"/>
    <w:rsid w:val="00B5726F"/>
    <w:rsid w:val="00B66788"/>
    <w:rsid w:val="00B66D05"/>
    <w:rsid w:val="00B67897"/>
    <w:rsid w:val="00B70771"/>
    <w:rsid w:val="00B746D5"/>
    <w:rsid w:val="00B75271"/>
    <w:rsid w:val="00B75835"/>
    <w:rsid w:val="00B81CF2"/>
    <w:rsid w:val="00B8225A"/>
    <w:rsid w:val="00B82DDB"/>
    <w:rsid w:val="00B845BD"/>
    <w:rsid w:val="00B868A0"/>
    <w:rsid w:val="00B86DBA"/>
    <w:rsid w:val="00B909E9"/>
    <w:rsid w:val="00B91413"/>
    <w:rsid w:val="00B96B4A"/>
    <w:rsid w:val="00B977A7"/>
    <w:rsid w:val="00BA7B1D"/>
    <w:rsid w:val="00BB667E"/>
    <w:rsid w:val="00BB7E58"/>
    <w:rsid w:val="00BC0BAE"/>
    <w:rsid w:val="00BC14A2"/>
    <w:rsid w:val="00BC2155"/>
    <w:rsid w:val="00BC29CE"/>
    <w:rsid w:val="00BC2EE4"/>
    <w:rsid w:val="00BC33E5"/>
    <w:rsid w:val="00BC3473"/>
    <w:rsid w:val="00BC73A4"/>
    <w:rsid w:val="00BC73F0"/>
    <w:rsid w:val="00BD1C54"/>
    <w:rsid w:val="00BD2463"/>
    <w:rsid w:val="00BD2A90"/>
    <w:rsid w:val="00BD312C"/>
    <w:rsid w:val="00BE29DC"/>
    <w:rsid w:val="00BE2DD0"/>
    <w:rsid w:val="00BE3F90"/>
    <w:rsid w:val="00BE6860"/>
    <w:rsid w:val="00BE79E8"/>
    <w:rsid w:val="00BF0518"/>
    <w:rsid w:val="00BF4078"/>
    <w:rsid w:val="00BF666E"/>
    <w:rsid w:val="00BF7C16"/>
    <w:rsid w:val="00C04440"/>
    <w:rsid w:val="00C04EA7"/>
    <w:rsid w:val="00C0553C"/>
    <w:rsid w:val="00C05CB7"/>
    <w:rsid w:val="00C06CB3"/>
    <w:rsid w:val="00C10B0F"/>
    <w:rsid w:val="00C1722F"/>
    <w:rsid w:val="00C21BD2"/>
    <w:rsid w:val="00C262DD"/>
    <w:rsid w:val="00C27558"/>
    <w:rsid w:val="00C32DBF"/>
    <w:rsid w:val="00C3563B"/>
    <w:rsid w:val="00C361FA"/>
    <w:rsid w:val="00C44231"/>
    <w:rsid w:val="00C47DBE"/>
    <w:rsid w:val="00C517CB"/>
    <w:rsid w:val="00C53C3A"/>
    <w:rsid w:val="00C6044D"/>
    <w:rsid w:val="00C65061"/>
    <w:rsid w:val="00C656A0"/>
    <w:rsid w:val="00C740A0"/>
    <w:rsid w:val="00C800AA"/>
    <w:rsid w:val="00C810CF"/>
    <w:rsid w:val="00C818DE"/>
    <w:rsid w:val="00C81A11"/>
    <w:rsid w:val="00C85E63"/>
    <w:rsid w:val="00C8603C"/>
    <w:rsid w:val="00C92A0B"/>
    <w:rsid w:val="00C9492A"/>
    <w:rsid w:val="00C95106"/>
    <w:rsid w:val="00CA241D"/>
    <w:rsid w:val="00CA2882"/>
    <w:rsid w:val="00CA3359"/>
    <w:rsid w:val="00CA3C7D"/>
    <w:rsid w:val="00CA6A3C"/>
    <w:rsid w:val="00CA6E59"/>
    <w:rsid w:val="00CA7BDA"/>
    <w:rsid w:val="00CB128E"/>
    <w:rsid w:val="00CB1C5F"/>
    <w:rsid w:val="00CB313A"/>
    <w:rsid w:val="00CB55EB"/>
    <w:rsid w:val="00CB67D8"/>
    <w:rsid w:val="00CB78F2"/>
    <w:rsid w:val="00CC2F30"/>
    <w:rsid w:val="00CC3006"/>
    <w:rsid w:val="00CC77A2"/>
    <w:rsid w:val="00CD02D8"/>
    <w:rsid w:val="00CD2B40"/>
    <w:rsid w:val="00CD4F34"/>
    <w:rsid w:val="00CD7D33"/>
    <w:rsid w:val="00CE2BDB"/>
    <w:rsid w:val="00CE3F71"/>
    <w:rsid w:val="00CE5700"/>
    <w:rsid w:val="00CE6A1E"/>
    <w:rsid w:val="00CE6C17"/>
    <w:rsid w:val="00CE7837"/>
    <w:rsid w:val="00CE7886"/>
    <w:rsid w:val="00CE7949"/>
    <w:rsid w:val="00CF1354"/>
    <w:rsid w:val="00CF1B98"/>
    <w:rsid w:val="00CF6CA2"/>
    <w:rsid w:val="00CF7439"/>
    <w:rsid w:val="00CF7CB2"/>
    <w:rsid w:val="00D07D29"/>
    <w:rsid w:val="00D12DAA"/>
    <w:rsid w:val="00D16570"/>
    <w:rsid w:val="00D22594"/>
    <w:rsid w:val="00D26E17"/>
    <w:rsid w:val="00D33D79"/>
    <w:rsid w:val="00D37045"/>
    <w:rsid w:val="00D40102"/>
    <w:rsid w:val="00D4116C"/>
    <w:rsid w:val="00D73F7F"/>
    <w:rsid w:val="00D74E89"/>
    <w:rsid w:val="00D76515"/>
    <w:rsid w:val="00D80AE2"/>
    <w:rsid w:val="00D843A0"/>
    <w:rsid w:val="00D84B34"/>
    <w:rsid w:val="00D85745"/>
    <w:rsid w:val="00D86870"/>
    <w:rsid w:val="00D9398B"/>
    <w:rsid w:val="00DA2C3E"/>
    <w:rsid w:val="00DA5908"/>
    <w:rsid w:val="00DC364C"/>
    <w:rsid w:val="00DC4471"/>
    <w:rsid w:val="00DC45F2"/>
    <w:rsid w:val="00DC4CB6"/>
    <w:rsid w:val="00DD4CAF"/>
    <w:rsid w:val="00DE0F0C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30D7"/>
    <w:rsid w:val="00E145FB"/>
    <w:rsid w:val="00E163F2"/>
    <w:rsid w:val="00E170FC"/>
    <w:rsid w:val="00E172B5"/>
    <w:rsid w:val="00E2262E"/>
    <w:rsid w:val="00E46FB5"/>
    <w:rsid w:val="00E50895"/>
    <w:rsid w:val="00E50DCF"/>
    <w:rsid w:val="00E53AC5"/>
    <w:rsid w:val="00E57033"/>
    <w:rsid w:val="00E6012D"/>
    <w:rsid w:val="00E64339"/>
    <w:rsid w:val="00E66BFB"/>
    <w:rsid w:val="00E673BB"/>
    <w:rsid w:val="00E7183A"/>
    <w:rsid w:val="00E71B4C"/>
    <w:rsid w:val="00E80E83"/>
    <w:rsid w:val="00E867CF"/>
    <w:rsid w:val="00E8708C"/>
    <w:rsid w:val="00E9429B"/>
    <w:rsid w:val="00EA009D"/>
    <w:rsid w:val="00EA08B9"/>
    <w:rsid w:val="00EA094A"/>
    <w:rsid w:val="00EA1262"/>
    <w:rsid w:val="00EA2023"/>
    <w:rsid w:val="00EA3249"/>
    <w:rsid w:val="00EA52EB"/>
    <w:rsid w:val="00EA56A5"/>
    <w:rsid w:val="00EA5ADE"/>
    <w:rsid w:val="00EA73B0"/>
    <w:rsid w:val="00EA74E7"/>
    <w:rsid w:val="00EB5B61"/>
    <w:rsid w:val="00EC112C"/>
    <w:rsid w:val="00EC242C"/>
    <w:rsid w:val="00EC4169"/>
    <w:rsid w:val="00EC43D8"/>
    <w:rsid w:val="00EC5D2D"/>
    <w:rsid w:val="00EC6405"/>
    <w:rsid w:val="00ED1745"/>
    <w:rsid w:val="00ED3172"/>
    <w:rsid w:val="00ED527F"/>
    <w:rsid w:val="00ED559C"/>
    <w:rsid w:val="00ED766B"/>
    <w:rsid w:val="00EE618E"/>
    <w:rsid w:val="00EE78BC"/>
    <w:rsid w:val="00EF2415"/>
    <w:rsid w:val="00EF49B2"/>
    <w:rsid w:val="00EF5F30"/>
    <w:rsid w:val="00F07830"/>
    <w:rsid w:val="00F15231"/>
    <w:rsid w:val="00F17459"/>
    <w:rsid w:val="00F20479"/>
    <w:rsid w:val="00F2189D"/>
    <w:rsid w:val="00F31856"/>
    <w:rsid w:val="00F3405A"/>
    <w:rsid w:val="00F4083B"/>
    <w:rsid w:val="00F41BEC"/>
    <w:rsid w:val="00F42D7F"/>
    <w:rsid w:val="00F615BF"/>
    <w:rsid w:val="00F62A91"/>
    <w:rsid w:val="00F62F59"/>
    <w:rsid w:val="00F63262"/>
    <w:rsid w:val="00F63918"/>
    <w:rsid w:val="00F66247"/>
    <w:rsid w:val="00F678FC"/>
    <w:rsid w:val="00F704CD"/>
    <w:rsid w:val="00F71435"/>
    <w:rsid w:val="00F72A9C"/>
    <w:rsid w:val="00F75A99"/>
    <w:rsid w:val="00F80F7D"/>
    <w:rsid w:val="00F874F6"/>
    <w:rsid w:val="00F923F7"/>
    <w:rsid w:val="00F93D4C"/>
    <w:rsid w:val="00F94A32"/>
    <w:rsid w:val="00F94F15"/>
    <w:rsid w:val="00F958E1"/>
    <w:rsid w:val="00F96C97"/>
    <w:rsid w:val="00FA3A42"/>
    <w:rsid w:val="00FA57BE"/>
    <w:rsid w:val="00FA7DC9"/>
    <w:rsid w:val="00FB3304"/>
    <w:rsid w:val="00FB353D"/>
    <w:rsid w:val="00FB51DE"/>
    <w:rsid w:val="00FB7C21"/>
    <w:rsid w:val="00FC0E64"/>
    <w:rsid w:val="00FC1442"/>
    <w:rsid w:val="00FD02BA"/>
    <w:rsid w:val="00FD15B2"/>
    <w:rsid w:val="00FD4C39"/>
    <w:rsid w:val="00FE313A"/>
    <w:rsid w:val="00FF0F48"/>
    <w:rsid w:val="00FF27AB"/>
    <w:rsid w:val="00FF54D7"/>
    <w:rsid w:val="00FF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275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Heading1">
    <w:name w:val="heading 1"/>
    <w:basedOn w:val="Normal"/>
    <w:next w:val="Normal"/>
    <w:link w:val="Heading1Char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677"/>
        <w:tab w:val="right" w:pos="9355"/>
      </w:tabs>
    </w:pPr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paragraph" w:customStyle="1" w:styleId="a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Hyperlink">
    <w:name w:val="Hyperlink"/>
    <w:uiPriority w:val="99"/>
    <w:unhideWhenUsed/>
    <w:rsid w:val="00AA146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ListParagraph">
    <w:name w:val="List Paragraph"/>
    <w:basedOn w:val="Normal"/>
    <w:uiPriority w:val="34"/>
    <w:qFormat/>
    <w:rsid w:val="004E40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DefaultParagraphFont"/>
    <w:rsid w:val="007F7069"/>
  </w:style>
  <w:style w:type="character" w:customStyle="1" w:styleId="spelle">
    <w:name w:val="spelle"/>
    <w:basedOn w:val="DefaultParagraphFont"/>
    <w:rsid w:val="007F7069"/>
  </w:style>
  <w:style w:type="character" w:customStyle="1" w:styleId="grame">
    <w:name w:val="grame"/>
    <w:basedOn w:val="DefaultParagraphFont"/>
    <w:rsid w:val="007F7069"/>
  </w:style>
  <w:style w:type="character" w:styleId="Emphasis">
    <w:name w:val="Emphasis"/>
    <w:qFormat/>
    <w:rsid w:val="005E3725"/>
    <w:rPr>
      <w:i/>
      <w:iCs/>
    </w:rPr>
  </w:style>
  <w:style w:type="paragraph" w:styleId="NormalWeb">
    <w:name w:val="Normal (Web)"/>
    <w:basedOn w:val="Normal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BodyTextIndent">
    <w:name w:val="Body Text Indent"/>
    <w:basedOn w:val="Normal"/>
    <w:link w:val="BodyTextIndentChar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8109C2"/>
    <w:rPr>
      <w:sz w:val="24"/>
      <w:szCs w:val="24"/>
      <w:lang w:val="uk-UA"/>
    </w:rPr>
  </w:style>
  <w:style w:type="paragraph" w:styleId="NoSpacing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0">
    <w:name w:val="Рисунки"/>
    <w:basedOn w:val="Normal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FollowedHyperlink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1">
    <w:name w:val="Таблицы"/>
    <w:basedOn w:val="Normal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2">
    <w:name w:val="Надписи в рисунках"/>
    <w:basedOn w:val="Normal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3">
    <w:name w:val="Подпись к рисунку"/>
    <w:basedOn w:val="a4"/>
    <w:next w:val="Normal"/>
    <w:rsid w:val="0060519B"/>
    <w:pPr>
      <w:keepNext w:val="0"/>
      <w:widowControl w:val="0"/>
      <w:spacing w:before="100" w:after="100"/>
    </w:pPr>
  </w:style>
  <w:style w:type="paragraph" w:customStyle="1" w:styleId="a4">
    <w:name w:val="Рисунок"/>
    <w:basedOn w:val="Normal"/>
    <w:next w:val="a3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245CE6"/>
    <w:rPr>
      <w:color w:val="808080"/>
    </w:rPr>
  </w:style>
  <w:style w:type="paragraph" w:customStyle="1" w:styleId="bodytextl25">
    <w:name w:val="bodytextl25"/>
    <w:basedOn w:val="Normal"/>
    <w:rsid w:val="00C800AA"/>
    <w:pPr>
      <w:spacing w:before="100" w:beforeAutospacing="1" w:after="100" w:afterAutospacing="1" w:line="240" w:lineRule="auto"/>
    </w:pPr>
    <w:rPr>
      <w:rFonts w:ascii="Times New Roman" w:eastAsia="Times New Roman" w:hAnsi="Times New Roman"/>
      <w:noProof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5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0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7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8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4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5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34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24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8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039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32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0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7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4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7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2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7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4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8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21441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36E29-2B40-4E42-A41A-795A1374A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814</TotalTime>
  <Pages>10</Pages>
  <Words>2561</Words>
  <Characters>14601</Characters>
  <Application>Microsoft Office Word</Application>
  <DocSecurity>0</DocSecurity>
  <Lines>121</Lines>
  <Paragraphs>34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17128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Говорадло Дар`я Олегівна</dc:creator>
  <cp:lastModifiedBy>Анатолий Ярмоленко</cp:lastModifiedBy>
  <cp:revision>20</cp:revision>
  <cp:lastPrinted>2025-10-16T16:19:00Z</cp:lastPrinted>
  <dcterms:created xsi:type="dcterms:W3CDTF">2025-02-10T08:03:00Z</dcterms:created>
  <dcterms:modified xsi:type="dcterms:W3CDTF">2025-10-17T19:51:00Z</dcterms:modified>
</cp:coreProperties>
</file>